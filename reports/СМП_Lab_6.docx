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EE9E" w14:textId="77777777" w:rsidR="007131E1" w:rsidRDefault="0032723B">
      <w:pPr>
        <w:pStyle w:val="1"/>
        <w:keepNext w:val="0"/>
        <w:keepLines w:val="0"/>
        <w:spacing w:before="4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МІНІСТЕРСТВО ОСВІТИ І НАУКИ УКРАЇНИ НАЦІОНАЛЬНИЙ УНІВЕРСИТЕТ “ЛЬВІВСЬКА ПОЛІТЕХНІКА”</w:t>
      </w:r>
    </w:p>
    <w:p w14:paraId="4144FE10" w14:textId="77777777" w:rsidR="007131E1" w:rsidRDefault="0032723B">
      <w:pPr>
        <w:pStyle w:val="Standard"/>
        <w:spacing w:before="240" w:line="7" w:lineRule="auto"/>
        <w:ind w:left="3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ІНСТИТУТ КОМП'ЮТЕРНИХ НАУК ТА ІНФОРМАЦІЙНИХ ТЕХНОЛОГІЙ</w:t>
      </w:r>
    </w:p>
    <w:p w14:paraId="0ED37D6A" w14:textId="77777777" w:rsidR="007131E1" w:rsidRDefault="0032723B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xrbyygjib2h6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ІСМ</w:t>
      </w:r>
    </w:p>
    <w:p w14:paraId="627EF790" w14:textId="77777777" w:rsidR="007131E1" w:rsidRDefault="0032723B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8027CA0" wp14:editId="4273FDC9">
            <wp:extent cx="2023201" cy="1923476"/>
            <wp:effectExtent l="0" t="0" r="0" b="574"/>
            <wp:docPr id="1" name="image1.jpg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201" cy="19234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EC4806" w14:textId="77777777" w:rsidR="007131E1" w:rsidRDefault="007131E1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</w:p>
    <w:p w14:paraId="7293D98E" w14:textId="77777777" w:rsidR="007131E1" w:rsidRDefault="0032723B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  <w:bookmarkStart w:id="1" w:name="_ibhz93rzle44"/>
      <w:bookmarkEnd w:id="1"/>
      <w:proofErr w:type="spellStart"/>
      <w:r>
        <w:rPr>
          <w:rFonts w:ascii="Times New Roman" w:eastAsia="Times New Roman" w:hAnsi="Times New Roman" w:cs="Times New Roman"/>
          <w:b/>
        </w:rPr>
        <w:t>Звіт</w:t>
      </w:r>
      <w:proofErr w:type="spellEnd"/>
    </w:p>
    <w:p w14:paraId="2D0E1273" w14:textId="77777777" w:rsidR="007131E1" w:rsidRDefault="0032723B">
      <w:pPr>
        <w:pStyle w:val="1"/>
        <w:keepNext w:val="0"/>
        <w:keepLines w:val="0"/>
        <w:spacing w:before="366" w:after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wwzzhdprkv9"/>
      <w:bookmarkEnd w:id="2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№6</w:t>
      </w:r>
    </w:p>
    <w:p w14:paraId="0FE694FB" w14:textId="77777777" w:rsidR="007131E1" w:rsidRDefault="0032723B">
      <w:pPr>
        <w:pStyle w:val="1"/>
        <w:keepNext w:val="0"/>
        <w:keepLines w:val="0"/>
        <w:spacing w:before="366" w:after="6"/>
        <w:jc w:val="center"/>
        <w:rPr>
          <w:rFonts w:hint="eastAsia"/>
        </w:rPr>
      </w:pPr>
      <w:bookmarkStart w:id="3" w:name="_nl0znucl1g0k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Спеціалізовані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1BEE1470" w14:textId="77777777" w:rsidR="007131E1" w:rsidRDefault="007131E1">
      <w:pPr>
        <w:pStyle w:val="Standard"/>
        <w:spacing w:before="366" w:after="6"/>
        <w:jc w:val="center"/>
        <w:rPr>
          <w:rFonts w:ascii="Times New Roman" w:eastAsia="Times New Roman" w:hAnsi="Times New Roman" w:cs="Times New Roman"/>
          <w:b/>
        </w:rPr>
      </w:pPr>
    </w:p>
    <w:p w14:paraId="1792C975" w14:textId="77777777" w:rsidR="007131E1" w:rsidRDefault="0032723B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5474CE4" w14:textId="77777777" w:rsidR="007131E1" w:rsidRDefault="0032723B">
      <w:pPr>
        <w:pStyle w:val="Standard"/>
        <w:spacing w:before="240" w:line="16" w:lineRule="auto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ст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гр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 ІТ-3</w:t>
      </w: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2</w:t>
      </w:r>
    </w:p>
    <w:p w14:paraId="4B5DBA4B" w14:textId="77777777" w:rsidR="007131E1" w:rsidRDefault="0032723B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Пазюк Сергій</w:t>
      </w:r>
    </w:p>
    <w:p w14:paraId="65C0A5A3" w14:textId="77777777" w:rsidR="007131E1" w:rsidRDefault="007131E1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</w:rPr>
      </w:pPr>
    </w:p>
    <w:p w14:paraId="2A9F489D" w14:textId="77777777" w:rsidR="007131E1" w:rsidRDefault="007131E1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</w:rPr>
      </w:pPr>
    </w:p>
    <w:p w14:paraId="3BB1862D" w14:textId="77777777" w:rsidR="007131E1" w:rsidRDefault="0032723B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4754FB4" w14:textId="77777777" w:rsidR="007131E1" w:rsidRDefault="0032723B">
      <w:pPr>
        <w:pStyle w:val="Standard"/>
        <w:spacing w:before="240" w:line="16" w:lineRule="auto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Щербак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С.С.</w:t>
      </w:r>
    </w:p>
    <w:p w14:paraId="437F80AF" w14:textId="77777777" w:rsidR="007131E1" w:rsidRDefault="007131E1">
      <w:pPr>
        <w:pStyle w:val="1"/>
        <w:spacing w:before="195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8A0AE" w14:textId="77777777" w:rsidR="007131E1" w:rsidRDefault="0032723B">
      <w:pPr>
        <w:pStyle w:val="1"/>
        <w:spacing w:before="195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1at4tyeqg29y"/>
      <w:bookmarkEnd w:id="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Львів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— 2023</w:t>
      </w:r>
    </w:p>
    <w:p w14:paraId="67B8E449" w14:textId="77777777" w:rsidR="007131E1" w:rsidRDefault="007131E1">
      <w:pPr>
        <w:pStyle w:val="Standard"/>
        <w:ind w:firstLine="283"/>
        <w:jc w:val="both"/>
        <w:rPr>
          <w:rFonts w:hint="eastAsia"/>
        </w:rPr>
      </w:pPr>
    </w:p>
    <w:p w14:paraId="3B1AC3C0" w14:textId="77777777" w:rsidR="007131E1" w:rsidRDefault="0032723B">
      <w:pPr>
        <w:pStyle w:val="Standard"/>
        <w:rPr>
          <w:rFonts w:hint="eastAsia"/>
        </w:rPr>
      </w:pPr>
      <w:r>
        <w:rPr>
          <w:b/>
          <w:bCs/>
          <w:lang w:val="uk-UA"/>
        </w:rPr>
        <w:t xml:space="preserve">Тема роботи: </w:t>
      </w:r>
      <w:r>
        <w:rPr>
          <w:lang w:val="uk-UA"/>
        </w:rPr>
        <w:t xml:space="preserve"> Розробка та </w:t>
      </w:r>
      <w:proofErr w:type="spellStart"/>
      <w:r>
        <w:rPr>
          <w:lang w:val="uk-UA"/>
        </w:rPr>
        <w:t>Unit</w:t>
      </w:r>
      <w:proofErr w:type="spellEnd"/>
      <w:r>
        <w:rPr>
          <w:lang w:val="uk-UA"/>
        </w:rPr>
        <w:t xml:space="preserve"> тестування </w:t>
      </w:r>
      <w:proofErr w:type="spellStart"/>
      <w:r>
        <w:rPr>
          <w:lang w:val="uk-UA"/>
        </w:rPr>
        <w:t>Python</w:t>
      </w:r>
      <w:proofErr w:type="spellEnd"/>
      <w:r>
        <w:rPr>
          <w:lang w:val="uk-UA"/>
        </w:rPr>
        <w:t xml:space="preserve"> додатку.</w:t>
      </w:r>
    </w:p>
    <w:p w14:paraId="0CD46090" w14:textId="77777777" w:rsidR="007131E1" w:rsidRDefault="0032723B">
      <w:pPr>
        <w:pStyle w:val="Standard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</w:rPr>
        <w:t>Мета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Cтворення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юніт-тестів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додатка-калькулятора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класів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A89368C" w14:textId="77777777" w:rsidR="007131E1" w:rsidRDefault="0032723B">
      <w:pPr>
        <w:pStyle w:val="Standard"/>
        <w:jc w:val="center"/>
        <w:rPr>
          <w:rFonts w:hint="eastAsia"/>
        </w:rPr>
      </w:pPr>
      <w:proofErr w:type="spellStart"/>
      <w:r>
        <w:rPr>
          <w:b/>
          <w:bCs/>
        </w:rPr>
        <w:t>План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роботи</w:t>
      </w:r>
      <w:proofErr w:type="spellEnd"/>
    </w:p>
    <w:p w14:paraId="0CFE8895" w14:textId="77777777" w:rsidR="007131E1" w:rsidRDefault="007131E1">
      <w:pPr>
        <w:pStyle w:val="Standard"/>
        <w:jc w:val="center"/>
        <w:rPr>
          <w:rFonts w:hint="eastAsia"/>
        </w:rPr>
      </w:pPr>
    </w:p>
    <w:p w14:paraId="1BCA68F0" w14:textId="77777777" w:rsidR="007131E1" w:rsidRDefault="0032723B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1: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Додавання</w:t>
      </w:r>
      <w:proofErr w:type="spellEnd"/>
    </w:p>
    <w:p w14:paraId="3F288A7E" w14:textId="77777777" w:rsidR="007131E1" w:rsidRDefault="0032723B">
      <w:pPr>
        <w:pStyle w:val="Standard"/>
        <w:rPr>
          <w:rFonts w:hint="eastAsia"/>
        </w:rPr>
      </w:pPr>
      <w:proofErr w:type="spellStart"/>
      <w:r>
        <w:t>Напишіть</w:t>
      </w:r>
      <w:proofErr w:type="spellEnd"/>
      <w:r>
        <w:t xml:space="preserve"> </w:t>
      </w:r>
      <w:proofErr w:type="spellStart"/>
      <w:r>
        <w:t>юніт-тест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в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додатку-калькуляторі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правильно</w:t>
      </w:r>
      <w:proofErr w:type="spellEnd"/>
      <w:r>
        <w:t xml:space="preserve">. </w:t>
      </w:r>
      <w:proofErr w:type="spellStart"/>
      <w:r>
        <w:t>Надайте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позитивних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і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негативних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>.</w:t>
      </w:r>
    </w:p>
    <w:p w14:paraId="1155CC4F" w14:textId="77777777" w:rsidR="007131E1" w:rsidRDefault="007131E1">
      <w:pPr>
        <w:pStyle w:val="Standard"/>
        <w:rPr>
          <w:rFonts w:hint="eastAsia"/>
        </w:rPr>
      </w:pPr>
    </w:p>
    <w:p w14:paraId="238B9F95" w14:textId="77777777" w:rsidR="007131E1" w:rsidRDefault="0032723B">
      <w:pPr>
        <w:pStyle w:val="Standard"/>
        <w:rPr>
          <w:rFonts w:hint="eastAsia"/>
        </w:rPr>
      </w:pPr>
      <w:proofErr w:type="spellStart"/>
      <w:r>
        <w:lastRenderedPageBreak/>
        <w:t>Завдання</w:t>
      </w:r>
      <w:proofErr w:type="spellEnd"/>
      <w:r>
        <w:t xml:space="preserve"> 2: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Віднімання</w:t>
      </w:r>
      <w:proofErr w:type="spellEnd"/>
    </w:p>
    <w:p w14:paraId="3E75E967" w14:textId="77777777" w:rsidR="007131E1" w:rsidRDefault="0032723B">
      <w:pPr>
        <w:pStyle w:val="Standard"/>
        <w:rPr>
          <w:rFonts w:hint="eastAsia"/>
        </w:rPr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юніт-тести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переконання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віднімання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правильно</w:t>
      </w:r>
      <w:proofErr w:type="spellEnd"/>
      <w:r>
        <w:t xml:space="preserve">. </w:t>
      </w:r>
      <w:proofErr w:type="spellStart"/>
      <w:r>
        <w:t>Тестуйте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з </w:t>
      </w:r>
      <w:proofErr w:type="spellStart"/>
      <w:r>
        <w:t>від'ємними</w:t>
      </w:r>
      <w:proofErr w:type="spellEnd"/>
      <w:r>
        <w:t xml:space="preserve"> </w:t>
      </w:r>
      <w:proofErr w:type="spellStart"/>
      <w:r>
        <w:t>результатами</w:t>
      </w:r>
      <w:proofErr w:type="spellEnd"/>
      <w:r>
        <w:t>.</w:t>
      </w:r>
    </w:p>
    <w:p w14:paraId="4C87D8D4" w14:textId="77777777" w:rsidR="007131E1" w:rsidRDefault="007131E1">
      <w:pPr>
        <w:pStyle w:val="Standard"/>
        <w:rPr>
          <w:rFonts w:hint="eastAsia"/>
        </w:rPr>
      </w:pPr>
    </w:p>
    <w:p w14:paraId="129610A4" w14:textId="77777777" w:rsidR="007131E1" w:rsidRDefault="0032723B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3: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Множення</w:t>
      </w:r>
      <w:proofErr w:type="spellEnd"/>
    </w:p>
    <w:p w14:paraId="22090BF7" w14:textId="77777777" w:rsidR="007131E1" w:rsidRDefault="0032723B">
      <w:pPr>
        <w:pStyle w:val="Standard"/>
        <w:rPr>
          <w:rFonts w:hint="eastAsia"/>
        </w:rPr>
      </w:pPr>
      <w:proofErr w:type="spellStart"/>
      <w:r>
        <w:t>Напишіть</w:t>
      </w:r>
      <w:proofErr w:type="spellEnd"/>
      <w:r>
        <w:t xml:space="preserve"> </w:t>
      </w:r>
      <w:proofErr w:type="spellStart"/>
      <w:r>
        <w:t>юніт-тести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множення</w:t>
      </w:r>
      <w:proofErr w:type="spellEnd"/>
      <w:r>
        <w:t xml:space="preserve"> в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калькул</w:t>
      </w:r>
      <w:r>
        <w:t>яторі</w:t>
      </w:r>
      <w:proofErr w:type="spellEnd"/>
      <w:r>
        <w:t xml:space="preserve">. </w:t>
      </w:r>
      <w:proofErr w:type="spellStart"/>
      <w:r>
        <w:t>Включіть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з </w:t>
      </w:r>
      <w:proofErr w:type="spellStart"/>
      <w:r>
        <w:t>нулем</w:t>
      </w:r>
      <w:proofErr w:type="spellEnd"/>
      <w:r>
        <w:t xml:space="preserve">, </w:t>
      </w:r>
      <w:proofErr w:type="spellStart"/>
      <w:r>
        <w:t>позитивними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від'ємними</w:t>
      </w:r>
      <w:proofErr w:type="spellEnd"/>
      <w:r>
        <w:t xml:space="preserve"> </w:t>
      </w:r>
      <w:proofErr w:type="spellStart"/>
      <w:r>
        <w:t>числами</w:t>
      </w:r>
      <w:proofErr w:type="spellEnd"/>
      <w:r>
        <w:t>.</w:t>
      </w:r>
    </w:p>
    <w:p w14:paraId="501CD8E6" w14:textId="77777777" w:rsidR="007131E1" w:rsidRDefault="007131E1">
      <w:pPr>
        <w:pStyle w:val="Standard"/>
        <w:rPr>
          <w:rFonts w:hint="eastAsia"/>
        </w:rPr>
      </w:pPr>
    </w:p>
    <w:p w14:paraId="7DB9C50B" w14:textId="77777777" w:rsidR="007131E1" w:rsidRDefault="0032723B">
      <w:pPr>
        <w:pStyle w:val="Standard"/>
        <w:rPr>
          <w:rFonts w:hint="eastAsia"/>
        </w:rPr>
      </w:pPr>
      <w:proofErr w:type="spellStart"/>
      <w:r>
        <w:t>Завдання</w:t>
      </w:r>
      <w:proofErr w:type="spellEnd"/>
      <w:r>
        <w:t xml:space="preserve"> 4: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Ділення</w:t>
      </w:r>
      <w:proofErr w:type="spellEnd"/>
    </w:p>
    <w:p w14:paraId="5AC940DD" w14:textId="77777777" w:rsidR="007131E1" w:rsidRDefault="0032723B">
      <w:pPr>
        <w:pStyle w:val="Standard"/>
        <w:rPr>
          <w:rFonts w:hint="eastAsia"/>
        </w:rPr>
      </w:pPr>
      <w:proofErr w:type="spellStart"/>
      <w:r>
        <w:t>Розробіть</w:t>
      </w:r>
      <w:proofErr w:type="spellEnd"/>
      <w:r>
        <w:t xml:space="preserve"> </w:t>
      </w:r>
      <w:proofErr w:type="spellStart"/>
      <w:r>
        <w:t>юніт-тести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. </w:t>
      </w:r>
      <w:proofErr w:type="spellStart"/>
      <w:r>
        <w:t>Тести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охоплювати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діленням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числовими</w:t>
      </w:r>
      <w:proofErr w:type="spellEnd"/>
      <w:r>
        <w:t xml:space="preserve"> </w:t>
      </w:r>
      <w:proofErr w:type="spellStart"/>
      <w:r>
        <w:t>значе</w:t>
      </w:r>
      <w:r>
        <w:t>ннями</w:t>
      </w:r>
      <w:proofErr w:type="spellEnd"/>
      <w:r>
        <w:t>.</w:t>
      </w:r>
    </w:p>
    <w:p w14:paraId="75CA4083" w14:textId="77777777" w:rsidR="007131E1" w:rsidRDefault="007131E1">
      <w:pPr>
        <w:pStyle w:val="Standard"/>
        <w:rPr>
          <w:rFonts w:hint="eastAsia"/>
        </w:rPr>
      </w:pPr>
    </w:p>
    <w:p w14:paraId="6B19E6CF" w14:textId="77777777" w:rsidR="007131E1" w:rsidRDefault="0032723B">
      <w:pPr>
        <w:pStyle w:val="Standard"/>
        <w:rPr>
          <w:rFonts w:hint="eastAsia"/>
        </w:rPr>
      </w:pPr>
      <w:proofErr w:type="spellStart"/>
      <w:r>
        <w:t>Завдання</w:t>
      </w:r>
      <w:proofErr w:type="spellEnd"/>
      <w:r>
        <w:t xml:space="preserve"> 5: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Помилок</w:t>
      </w:r>
      <w:proofErr w:type="spellEnd"/>
    </w:p>
    <w:p w14:paraId="5BB891E7" w14:textId="77777777" w:rsidR="007131E1" w:rsidRDefault="0032723B">
      <w:pPr>
        <w:pStyle w:val="Standard"/>
        <w:rPr>
          <w:rFonts w:hint="eastAsia"/>
        </w:rPr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юніт-тести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додаток-калькулятор</w:t>
      </w:r>
      <w:proofErr w:type="spellEnd"/>
      <w:r>
        <w:t xml:space="preserve"> </w:t>
      </w:r>
      <w:proofErr w:type="spellStart"/>
      <w:r>
        <w:t>обробляє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. </w:t>
      </w:r>
      <w:proofErr w:type="spellStart"/>
      <w:r>
        <w:t>Включіть</w:t>
      </w:r>
      <w:proofErr w:type="spellEnd"/>
      <w:r>
        <w:t xml:space="preserve"> </w:t>
      </w:r>
      <w:proofErr w:type="spellStart"/>
      <w:r>
        <w:t>тести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потенційних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. </w:t>
      </w:r>
      <w:proofErr w:type="spellStart"/>
      <w:r>
        <w:t>Переконайтеся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>.</w:t>
      </w:r>
    </w:p>
    <w:p w14:paraId="52C22AC0" w14:textId="77777777" w:rsidR="007131E1" w:rsidRDefault="007131E1">
      <w:pPr>
        <w:pStyle w:val="Standard"/>
        <w:rPr>
          <w:rFonts w:hint="eastAsia"/>
        </w:rPr>
      </w:pPr>
    </w:p>
    <w:p w14:paraId="7DEEEDCD" w14:textId="77777777" w:rsidR="007131E1" w:rsidRDefault="0032723B">
      <w:pPr>
        <w:pStyle w:val="Standard"/>
        <w:rPr>
          <w:rFonts w:hint="eastAsia"/>
        </w:rPr>
      </w:pPr>
      <w:proofErr w:type="spellStart"/>
      <w:r>
        <w:t>Виконавши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у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юніт-тестів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перевіряють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арифметичних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додатку-калькуляторі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тести</w:t>
      </w:r>
      <w:proofErr w:type="spellEnd"/>
      <w:r>
        <w:t xml:space="preserve"> </w:t>
      </w:r>
      <w:proofErr w:type="spellStart"/>
      <w:r>
        <w:t>допоможуть</w:t>
      </w:r>
      <w:proofErr w:type="spellEnd"/>
      <w:r>
        <w:t xml:space="preserve"> </w:t>
      </w:r>
      <w:proofErr w:type="spellStart"/>
      <w:r>
        <w:t>виявити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виправити</w:t>
      </w:r>
      <w:proofErr w:type="spellEnd"/>
      <w:r>
        <w:t xml:space="preserve"> </w:t>
      </w:r>
      <w:proofErr w:type="spellStart"/>
      <w:r>
        <w:t>будь-які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як</w:t>
      </w:r>
      <w:r>
        <w:t>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виникнути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, </w:t>
      </w:r>
      <w:proofErr w:type="spellStart"/>
      <w:r>
        <w:t>забезпечуючи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надійність</w:t>
      </w:r>
      <w:proofErr w:type="spellEnd"/>
      <w:r>
        <w:t xml:space="preserve"> і </w:t>
      </w:r>
      <w:proofErr w:type="spellStart"/>
      <w:r>
        <w:t>точність</w:t>
      </w:r>
      <w:proofErr w:type="spellEnd"/>
    </w:p>
    <w:p w14:paraId="5225BA72" w14:textId="77777777" w:rsidR="007131E1" w:rsidRDefault="007131E1">
      <w:pPr>
        <w:pStyle w:val="Standard"/>
        <w:rPr>
          <w:rFonts w:hint="eastAsia"/>
        </w:rPr>
      </w:pPr>
    </w:p>
    <w:p w14:paraId="0C6E93B0" w14:textId="77777777" w:rsidR="007131E1" w:rsidRDefault="0032723B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Хід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</w:p>
    <w:p w14:paraId="09248C7A" w14:textId="77777777" w:rsidR="007131E1" w:rsidRDefault="0032723B">
      <w:pPr>
        <w:pStyle w:val="Standard"/>
        <w:rPr>
          <w:rFonts w:hint="eastAsia"/>
          <w:b/>
          <w:bCs/>
          <w:lang w:val="uk-UA"/>
        </w:rPr>
      </w:pPr>
      <w:r>
        <w:rPr>
          <w:b/>
          <w:bCs/>
          <w:lang w:val="uk-UA"/>
        </w:rPr>
        <w:t>Реалізований код:</w:t>
      </w:r>
    </w:p>
    <w:p w14:paraId="5A2DC703" w14:textId="77777777" w:rsidR="007131E1" w:rsidRDefault="007131E1">
      <w:pPr>
        <w:pStyle w:val="Standard"/>
        <w:rPr>
          <w:rFonts w:hint="eastAsia"/>
        </w:rPr>
      </w:pPr>
    </w:p>
    <w:p w14:paraId="29389BC0" w14:textId="77777777" w:rsidR="007131E1" w:rsidRDefault="0032723B">
      <w:pPr>
        <w:pStyle w:val="Standard"/>
        <w:rPr>
          <w:rFonts w:hint="eastAsia"/>
        </w:rPr>
      </w:pPr>
      <w:r>
        <w:t xml:space="preserve">import </w:t>
      </w:r>
      <w:proofErr w:type="spellStart"/>
      <w:r>
        <w:t>unittest</w:t>
      </w:r>
      <w:proofErr w:type="spellEnd"/>
    </w:p>
    <w:p w14:paraId="7BBBF089" w14:textId="77777777" w:rsidR="007131E1" w:rsidRDefault="0032723B">
      <w:pPr>
        <w:pStyle w:val="Standard"/>
        <w:rPr>
          <w:rFonts w:hint="eastAsia"/>
        </w:rPr>
      </w:pPr>
      <w:r>
        <w:t>import sys</w:t>
      </w:r>
    </w:p>
    <w:p w14:paraId="7407A529" w14:textId="77777777" w:rsidR="007131E1" w:rsidRDefault="0032723B">
      <w:pPr>
        <w:pStyle w:val="Standard"/>
        <w:rPr>
          <w:rFonts w:hint="eastAsia"/>
        </w:rPr>
      </w:pPr>
      <w:r>
        <w:t xml:space="preserve">import </w:t>
      </w:r>
      <w:proofErr w:type="spellStart"/>
      <w:r>
        <w:t>os</w:t>
      </w:r>
      <w:proofErr w:type="spellEnd"/>
    </w:p>
    <w:p w14:paraId="64581D96" w14:textId="77777777" w:rsidR="007131E1" w:rsidRDefault="007131E1">
      <w:pPr>
        <w:pStyle w:val="Standard"/>
        <w:rPr>
          <w:rFonts w:hint="eastAsia"/>
        </w:rPr>
      </w:pPr>
    </w:p>
    <w:p w14:paraId="237401E6" w14:textId="77777777" w:rsidR="007131E1" w:rsidRDefault="0032723B">
      <w:pPr>
        <w:pStyle w:val="Standard"/>
        <w:rPr>
          <w:rFonts w:hint="eastAsia"/>
        </w:rPr>
      </w:pPr>
      <w:r>
        <w:t xml:space="preserve">#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шлях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"</w:t>
      </w:r>
      <w:proofErr w:type="spellStart"/>
      <w:r>
        <w:t>Спеціалізовані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"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lab2.py</w:t>
      </w:r>
    </w:p>
    <w:p w14:paraId="34799871" w14:textId="77777777" w:rsidR="007131E1" w:rsidRDefault="0032723B">
      <w:pPr>
        <w:pStyle w:val="Standard"/>
        <w:rPr>
          <w:rFonts w:hint="eastAsia"/>
        </w:rPr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(file), '..', '..', '..', '</w:t>
      </w:r>
      <w:proofErr w:type="spellStart"/>
      <w:r>
        <w:t>Спеціалізовані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'))</w:t>
      </w:r>
    </w:p>
    <w:p w14:paraId="37D9F042" w14:textId="77777777" w:rsidR="007131E1" w:rsidRDefault="007131E1">
      <w:pPr>
        <w:pStyle w:val="Standard"/>
        <w:rPr>
          <w:rFonts w:hint="eastAsia"/>
        </w:rPr>
      </w:pPr>
    </w:p>
    <w:p w14:paraId="3EE2D936" w14:textId="77777777" w:rsidR="007131E1" w:rsidRDefault="0032723B">
      <w:pPr>
        <w:pStyle w:val="Standard"/>
        <w:rPr>
          <w:rFonts w:hint="eastAsia"/>
        </w:rPr>
      </w:pPr>
      <w:r>
        <w:t>from lab2.lab2 import Calculator</w:t>
      </w:r>
    </w:p>
    <w:p w14:paraId="1FB3C02A" w14:textId="77777777" w:rsidR="007131E1" w:rsidRDefault="007131E1">
      <w:pPr>
        <w:pStyle w:val="Standard"/>
        <w:rPr>
          <w:rFonts w:hint="eastAsia"/>
        </w:rPr>
      </w:pPr>
    </w:p>
    <w:p w14:paraId="4DDFD30A" w14:textId="77777777" w:rsidR="007131E1" w:rsidRDefault="0032723B">
      <w:pPr>
        <w:pStyle w:val="Standard"/>
        <w:rPr>
          <w:rFonts w:hint="eastAsia"/>
        </w:rPr>
      </w:pPr>
      <w:r>
        <w:t xml:space="preserve">class </w:t>
      </w:r>
      <w:proofErr w:type="spellStart"/>
      <w:r>
        <w:t>TestCalculator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1EB000EC" w14:textId="77777777" w:rsidR="007131E1" w:rsidRDefault="007131E1">
      <w:pPr>
        <w:pStyle w:val="Standard"/>
        <w:rPr>
          <w:rFonts w:hint="eastAsia"/>
        </w:rPr>
      </w:pPr>
    </w:p>
    <w:p w14:paraId="612032DA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test_addition_positive_numbers</w:t>
      </w:r>
      <w:proofErr w:type="spellEnd"/>
      <w:r>
        <w:t>(self):</w:t>
      </w:r>
    </w:p>
    <w:p w14:paraId="2B4BBC39" w14:textId="77777777" w:rsidR="007131E1" w:rsidRDefault="0032723B">
      <w:pPr>
        <w:pStyle w:val="Standard"/>
        <w:rPr>
          <w:rFonts w:hint="eastAsia"/>
        </w:rPr>
      </w:pPr>
      <w:r>
        <w:t xml:space="preserve">        cal</w:t>
      </w:r>
      <w:r>
        <w:t xml:space="preserve">culator = </w:t>
      </w:r>
      <w:proofErr w:type="gramStart"/>
      <w:r>
        <w:t>Calculator(</w:t>
      </w:r>
      <w:proofErr w:type="gramEnd"/>
      <w:r>
        <w:t>)</w:t>
      </w:r>
    </w:p>
    <w:p w14:paraId="1380A72F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(2, '+', 3)</w:t>
      </w:r>
    </w:p>
    <w:p w14:paraId="499A6CB2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5, "Adding positive numbers does not work correctly!", "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позитивних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4448D276" w14:textId="77777777" w:rsidR="007131E1" w:rsidRDefault="007131E1">
      <w:pPr>
        <w:pStyle w:val="Standard"/>
        <w:rPr>
          <w:rFonts w:hint="eastAsia"/>
        </w:rPr>
      </w:pPr>
    </w:p>
    <w:p w14:paraId="38BEE4FD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test_addition_negative_numbers</w:t>
      </w:r>
      <w:proofErr w:type="spellEnd"/>
      <w:r>
        <w:t>(self):</w:t>
      </w:r>
    </w:p>
    <w:p w14:paraId="0E639BE0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1E5F8B50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(-2, '+', -3)</w:t>
      </w:r>
    </w:p>
    <w:p w14:paraId="5270329C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-5, "Adding negative numbers does not work properly!", "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негативних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35526D81" w14:textId="77777777" w:rsidR="007131E1" w:rsidRDefault="007131E1">
      <w:pPr>
        <w:pStyle w:val="Standard"/>
        <w:rPr>
          <w:rFonts w:hint="eastAsia"/>
        </w:rPr>
      </w:pPr>
    </w:p>
    <w:p w14:paraId="363FB7BE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test_subtraction_positive_numbers</w:t>
      </w:r>
      <w:proofErr w:type="spellEnd"/>
      <w:r>
        <w:t>(self):</w:t>
      </w:r>
    </w:p>
    <w:p w14:paraId="4578D19C" w14:textId="77777777" w:rsidR="007131E1" w:rsidRDefault="0032723B">
      <w:pPr>
        <w:pStyle w:val="Standard"/>
        <w:rPr>
          <w:rFonts w:hint="eastAsia"/>
        </w:rPr>
      </w:pPr>
      <w:r>
        <w:lastRenderedPageBreak/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470E227E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(5, '-', 3)</w:t>
      </w:r>
    </w:p>
    <w:p w14:paraId="044E06EE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2, "Subtraction of positive numbers does not work correctly!", "</w:t>
      </w:r>
      <w:proofErr w:type="spellStart"/>
      <w:r>
        <w:t>Віднімання</w:t>
      </w:r>
      <w:proofErr w:type="spellEnd"/>
      <w:r>
        <w:t xml:space="preserve"> </w:t>
      </w:r>
      <w:proofErr w:type="spellStart"/>
      <w:r>
        <w:t>позитивних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406C930E" w14:textId="77777777" w:rsidR="007131E1" w:rsidRDefault="007131E1">
      <w:pPr>
        <w:pStyle w:val="Standard"/>
        <w:rPr>
          <w:rFonts w:hint="eastAsia"/>
        </w:rPr>
      </w:pPr>
    </w:p>
    <w:p w14:paraId="20525B93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test_subtraction_negative_numbers</w:t>
      </w:r>
      <w:proofErr w:type="spellEnd"/>
      <w:r>
        <w:t>(self):</w:t>
      </w:r>
    </w:p>
    <w:p w14:paraId="128FE7ED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35C13A8D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(-2, '-', -3)</w:t>
      </w:r>
    </w:p>
    <w:p w14:paraId="50F009B0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1, "Subtraction of negative numbers does not work properly!", "</w:t>
      </w:r>
      <w:proofErr w:type="spellStart"/>
      <w:r>
        <w:t>Віднімання</w:t>
      </w:r>
      <w:proofErr w:type="spellEnd"/>
      <w:r>
        <w:t xml:space="preserve"> </w:t>
      </w:r>
      <w:proofErr w:type="spellStart"/>
      <w:r>
        <w:t>негативних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23B0964E" w14:textId="77777777" w:rsidR="007131E1" w:rsidRDefault="007131E1">
      <w:pPr>
        <w:pStyle w:val="Standard"/>
        <w:rPr>
          <w:rFonts w:hint="eastAsia"/>
        </w:rPr>
      </w:pPr>
    </w:p>
    <w:p w14:paraId="4883015B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test_multiplication_with_zero</w:t>
      </w:r>
      <w:proofErr w:type="spellEnd"/>
      <w:r>
        <w:t>(self):</w:t>
      </w:r>
    </w:p>
    <w:p w14:paraId="64D7E3C9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494A8D28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(5, '*', 0)</w:t>
      </w:r>
    </w:p>
    <w:p w14:paraId="4C160A07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0, "Multiplication by zero does not work properly!", "</w:t>
      </w:r>
      <w:proofErr w:type="spellStart"/>
      <w:r>
        <w:t>Мн</w:t>
      </w:r>
      <w:r>
        <w:t>оження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нуль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048B87DD" w14:textId="77777777" w:rsidR="007131E1" w:rsidRDefault="007131E1">
      <w:pPr>
        <w:pStyle w:val="Standard"/>
        <w:rPr>
          <w:rFonts w:hint="eastAsia"/>
        </w:rPr>
      </w:pPr>
    </w:p>
    <w:p w14:paraId="77E7CA2D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test_multiplication_positive_numbers</w:t>
      </w:r>
      <w:proofErr w:type="spellEnd"/>
      <w:r>
        <w:t>(self):</w:t>
      </w:r>
    </w:p>
    <w:p w14:paraId="12441696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5923443E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(5, '*', 3)</w:t>
      </w:r>
    </w:p>
    <w:p w14:paraId="38FDF0DD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 xml:space="preserve">(result, 15, "Multiplication of positive numbers does not </w:t>
      </w:r>
      <w:r>
        <w:t>work correctly!", "</w:t>
      </w:r>
      <w:proofErr w:type="spellStart"/>
      <w:r>
        <w:t>Множення</w:t>
      </w:r>
      <w:proofErr w:type="spellEnd"/>
      <w:r>
        <w:t xml:space="preserve"> </w:t>
      </w:r>
      <w:proofErr w:type="spellStart"/>
      <w:r>
        <w:t>позитивних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010E2F2C" w14:textId="77777777" w:rsidR="007131E1" w:rsidRDefault="007131E1">
      <w:pPr>
        <w:pStyle w:val="Standard"/>
        <w:rPr>
          <w:rFonts w:hint="eastAsia"/>
        </w:rPr>
      </w:pPr>
    </w:p>
    <w:p w14:paraId="18345925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test_multiplication_negative_numbers</w:t>
      </w:r>
      <w:proofErr w:type="spellEnd"/>
      <w:r>
        <w:t>(self):</w:t>
      </w:r>
    </w:p>
    <w:p w14:paraId="2B4C8FB9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333282CA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(-5, '*', -3)</w:t>
      </w:r>
    </w:p>
    <w:p w14:paraId="33D041A8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15, "Multiplication</w:t>
      </w:r>
      <w:r>
        <w:t xml:space="preserve"> of negative numbers does not work properly", "</w:t>
      </w:r>
      <w:proofErr w:type="spellStart"/>
      <w:r>
        <w:t>Множення</w:t>
      </w:r>
      <w:proofErr w:type="spellEnd"/>
      <w:r>
        <w:t xml:space="preserve"> </w:t>
      </w:r>
      <w:proofErr w:type="spellStart"/>
      <w:r>
        <w:t>негативних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5773AA0D" w14:textId="77777777" w:rsidR="007131E1" w:rsidRDefault="007131E1">
      <w:pPr>
        <w:pStyle w:val="Standard"/>
        <w:rPr>
          <w:rFonts w:hint="eastAsia"/>
        </w:rPr>
      </w:pPr>
    </w:p>
    <w:p w14:paraId="0B4F9905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test_division_by_zero</w:t>
      </w:r>
      <w:proofErr w:type="spellEnd"/>
      <w:r>
        <w:t>(self):</w:t>
      </w:r>
    </w:p>
    <w:p w14:paraId="07ADF9FC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385BEF9F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(5, '/', 0)</w:t>
      </w:r>
    </w:p>
    <w:p w14:paraId="3A046DA5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"Error: Cannot divide by zero!", "Division by zero does not work properly", "</w:t>
      </w:r>
      <w:proofErr w:type="spellStart"/>
      <w:r>
        <w:t>Помилка</w:t>
      </w:r>
      <w:proofErr w:type="spellEnd"/>
      <w:r>
        <w:t xml:space="preserve">: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ділити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нуль</w:t>
      </w:r>
      <w:proofErr w:type="spellEnd"/>
      <w:r>
        <w:t>!", "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нуль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56EF2656" w14:textId="77777777" w:rsidR="007131E1" w:rsidRDefault="007131E1">
      <w:pPr>
        <w:pStyle w:val="Standard"/>
        <w:rPr>
          <w:rFonts w:hint="eastAsia"/>
        </w:rPr>
      </w:pPr>
    </w:p>
    <w:p w14:paraId="2F9E9174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test_division_positive_numbers</w:t>
      </w:r>
      <w:proofErr w:type="spellEnd"/>
      <w:r>
        <w:t>(self):</w:t>
      </w:r>
    </w:p>
    <w:p w14:paraId="713ECB4E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110A6A12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(15, '/', 3)</w:t>
      </w:r>
    </w:p>
    <w:p w14:paraId="5793FC65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5, "Division of positive numbers does not work correctly", "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позитивних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63468FF2" w14:textId="77777777" w:rsidR="007131E1" w:rsidRDefault="007131E1">
      <w:pPr>
        <w:pStyle w:val="Standard"/>
        <w:rPr>
          <w:rFonts w:hint="eastAsia"/>
        </w:rPr>
      </w:pPr>
    </w:p>
    <w:p w14:paraId="250D2E47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test_division_negative_numbers</w:t>
      </w:r>
      <w:proofErr w:type="spellEnd"/>
      <w:r>
        <w:t>(self):</w:t>
      </w:r>
    </w:p>
    <w:p w14:paraId="05B51AD6" w14:textId="77777777" w:rsidR="007131E1" w:rsidRDefault="0032723B">
      <w:pPr>
        <w:pStyle w:val="Standard"/>
        <w:rPr>
          <w:rFonts w:hint="eastAsia"/>
        </w:rPr>
      </w:pPr>
      <w:r>
        <w:t xml:space="preserve">        calculator </w:t>
      </w:r>
      <w:r>
        <w:t xml:space="preserve">= </w:t>
      </w:r>
      <w:proofErr w:type="gramStart"/>
      <w:r>
        <w:t>Calculator(</w:t>
      </w:r>
      <w:proofErr w:type="gramEnd"/>
      <w:r>
        <w:t>)</w:t>
      </w:r>
    </w:p>
    <w:p w14:paraId="0FD32A55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(-15, '/', -3)</w:t>
      </w:r>
    </w:p>
    <w:p w14:paraId="330BC743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5, "Division of negative numbers does not work properly", "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негативних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неправильно</w:t>
      </w:r>
      <w:proofErr w:type="spellEnd"/>
      <w:r>
        <w:t>")</w:t>
      </w:r>
    </w:p>
    <w:p w14:paraId="65E81AA6" w14:textId="77777777" w:rsidR="007131E1" w:rsidRDefault="007131E1">
      <w:pPr>
        <w:pStyle w:val="Standard"/>
        <w:rPr>
          <w:rFonts w:hint="eastAsia"/>
        </w:rPr>
      </w:pPr>
    </w:p>
    <w:p w14:paraId="14532CD2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test_division_by_zero_error_message</w:t>
      </w:r>
      <w:proofErr w:type="spellEnd"/>
      <w:r>
        <w:t>(self):</w:t>
      </w:r>
    </w:p>
    <w:p w14:paraId="55EB37F3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3BCE3FF1" w14:textId="77777777" w:rsidR="007131E1" w:rsidRDefault="0032723B">
      <w:pPr>
        <w:pStyle w:val="Standard"/>
        <w:rPr>
          <w:rFonts w:hint="eastAsia"/>
        </w:rPr>
      </w:pPr>
      <w:r>
        <w:lastRenderedPageBreak/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(10, '/', 0)</w:t>
      </w:r>
    </w:p>
    <w:p w14:paraId="7277D225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"Error: Cannot divide by zero!", "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нуль</w:t>
      </w:r>
      <w:proofErr w:type="spellEnd"/>
      <w:r>
        <w:t xml:space="preserve"> </w:t>
      </w:r>
      <w:proofErr w:type="spellStart"/>
      <w:r>
        <w:t>неправильне</w:t>
      </w:r>
      <w:proofErr w:type="spellEnd"/>
      <w:r>
        <w:t>")</w:t>
      </w:r>
    </w:p>
    <w:p w14:paraId="79C5CE39" w14:textId="77777777" w:rsidR="007131E1" w:rsidRDefault="007131E1">
      <w:pPr>
        <w:pStyle w:val="Standard"/>
        <w:rPr>
          <w:rFonts w:hint="eastAsia"/>
        </w:rPr>
      </w:pPr>
    </w:p>
    <w:p w14:paraId="3485596B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test_invalid_operator_error_message</w:t>
      </w:r>
      <w:proofErr w:type="spellEnd"/>
      <w:r>
        <w:t>(self</w:t>
      </w:r>
      <w:r>
        <w:t>):</w:t>
      </w:r>
    </w:p>
    <w:p w14:paraId="7AC42952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52722B9E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(5, '$', 3)</w:t>
      </w:r>
    </w:p>
    <w:p w14:paraId="01003DEB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"Error: Invalid operator!", "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невірного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</w:t>
      </w:r>
      <w:proofErr w:type="spellStart"/>
      <w:r>
        <w:t>неправильне</w:t>
      </w:r>
      <w:proofErr w:type="spellEnd"/>
      <w:r>
        <w:t>")</w:t>
      </w:r>
    </w:p>
    <w:p w14:paraId="01541AF8" w14:textId="77777777" w:rsidR="007131E1" w:rsidRDefault="007131E1">
      <w:pPr>
        <w:pStyle w:val="Standard"/>
        <w:rPr>
          <w:rFonts w:hint="eastAsia"/>
        </w:rPr>
      </w:pPr>
    </w:p>
    <w:p w14:paraId="129B5139" w14:textId="77777777" w:rsidR="007131E1" w:rsidRDefault="0032723B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test_invalid_number_format_error_message</w:t>
      </w:r>
      <w:proofErr w:type="spellEnd"/>
      <w:r>
        <w:t>(self):</w:t>
      </w:r>
    </w:p>
    <w:p w14:paraId="6B87AE5D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4F390F3F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('</w:t>
      </w:r>
      <w:proofErr w:type="spellStart"/>
      <w:r>
        <w:t>abc</w:t>
      </w:r>
      <w:proofErr w:type="spellEnd"/>
      <w:r>
        <w:t>', '+', 3)</w:t>
      </w:r>
    </w:p>
    <w:p w14:paraId="5B0AC3DE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"Error: Invalid number format!", "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невірного</w:t>
      </w:r>
      <w:proofErr w:type="spellEnd"/>
      <w:r>
        <w:t xml:space="preserve"> </w:t>
      </w:r>
      <w:proofErr w:type="spellStart"/>
      <w:r>
        <w:t>формату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неправильне</w:t>
      </w:r>
      <w:proofErr w:type="spellEnd"/>
      <w:r>
        <w:t>")</w:t>
      </w:r>
    </w:p>
    <w:p w14:paraId="47090FA3" w14:textId="77777777" w:rsidR="007131E1" w:rsidRDefault="007131E1">
      <w:pPr>
        <w:pStyle w:val="Standard"/>
        <w:rPr>
          <w:rFonts w:hint="eastAsia"/>
        </w:rPr>
      </w:pPr>
    </w:p>
    <w:p w14:paraId="41A9C0F3" w14:textId="77777777" w:rsidR="007131E1" w:rsidRDefault="0032723B">
      <w:pPr>
        <w:pStyle w:val="Standard"/>
        <w:rPr>
          <w:rFonts w:hint="eastAsia"/>
        </w:rPr>
      </w:pPr>
      <w:r>
        <w:t xml:space="preserve">def </w:t>
      </w:r>
      <w:proofErr w:type="spellStart"/>
      <w:r>
        <w:t>test_negative_number_squar</w:t>
      </w:r>
      <w:r>
        <w:t>e_root_error_message</w:t>
      </w:r>
      <w:proofErr w:type="spellEnd"/>
      <w:r>
        <w:t>(self):</w:t>
      </w:r>
    </w:p>
    <w:p w14:paraId="285BF0DD" w14:textId="77777777" w:rsidR="007131E1" w:rsidRDefault="0032723B">
      <w:pPr>
        <w:pStyle w:val="Standard"/>
        <w:rPr>
          <w:rFonts w:hint="eastAsia"/>
        </w:rPr>
      </w:pPr>
      <w:r>
        <w:t xml:space="preserve">        calculator = </w:t>
      </w:r>
      <w:proofErr w:type="gramStart"/>
      <w:r>
        <w:t>Calculator(</w:t>
      </w:r>
      <w:proofErr w:type="gramEnd"/>
      <w:r>
        <w:t>)</w:t>
      </w:r>
    </w:p>
    <w:p w14:paraId="6A3405CE" w14:textId="77777777" w:rsidR="007131E1" w:rsidRDefault="0032723B">
      <w:pPr>
        <w:pStyle w:val="Standard"/>
        <w:rPr>
          <w:rFonts w:hint="eastAsia"/>
        </w:rPr>
      </w:pPr>
      <w:r>
        <w:t xml:space="preserve">        result = </w:t>
      </w:r>
      <w:proofErr w:type="spellStart"/>
      <w:proofErr w:type="gramStart"/>
      <w:r>
        <w:t>calculator.calculate</w:t>
      </w:r>
      <w:proofErr w:type="spellEnd"/>
      <w:proofErr w:type="gramEnd"/>
      <w:r>
        <w:t>(-25, '√', 0)</w:t>
      </w:r>
    </w:p>
    <w:p w14:paraId="68CFA087" w14:textId="77777777" w:rsidR="007131E1" w:rsidRDefault="0032723B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"Error: Negative number under the square root!", "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з </w:t>
      </w:r>
      <w:proofErr w:type="spellStart"/>
      <w:r>
        <w:t>від'ємного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неправильне</w:t>
      </w:r>
      <w:proofErr w:type="spellEnd"/>
      <w:r>
        <w:t>")</w:t>
      </w:r>
    </w:p>
    <w:p w14:paraId="004E3C14" w14:textId="77777777" w:rsidR="007131E1" w:rsidRDefault="007131E1">
      <w:pPr>
        <w:pStyle w:val="Standard"/>
        <w:rPr>
          <w:rFonts w:hint="eastAsia"/>
        </w:rPr>
      </w:pPr>
    </w:p>
    <w:p w14:paraId="5463875B" w14:textId="77777777" w:rsidR="007131E1" w:rsidRDefault="0032723B">
      <w:pPr>
        <w:pStyle w:val="Standard"/>
        <w:rPr>
          <w:rFonts w:hint="eastAsia"/>
        </w:rPr>
      </w:pPr>
      <w:r>
        <w:t>if name == 'main':</w:t>
      </w:r>
    </w:p>
    <w:p w14:paraId="094CA1D4" w14:textId="77777777" w:rsidR="007131E1" w:rsidRDefault="0032723B">
      <w:pPr>
        <w:pStyle w:val="Standard"/>
        <w:rPr>
          <w:rFonts w:hint="eastAsia"/>
        </w:rPr>
      </w:pPr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5BE8F5DD" w14:textId="77777777" w:rsidR="007131E1" w:rsidRDefault="007131E1">
      <w:pPr>
        <w:pStyle w:val="Standard"/>
        <w:rPr>
          <w:rFonts w:hint="eastAsia"/>
        </w:rPr>
      </w:pPr>
    </w:p>
    <w:p w14:paraId="132D13CD" w14:textId="77777777" w:rsidR="007131E1" w:rsidRDefault="0032723B">
      <w:pPr>
        <w:pStyle w:val="Standard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 xml:space="preserve">Результат виконання </w:t>
      </w:r>
      <w:proofErr w:type="spellStart"/>
      <w:r>
        <w:rPr>
          <w:rFonts w:ascii="Times New Roman" w:eastAsia="Times New Roman" w:hAnsi="Times New Roman" w:cs="Times New Roman"/>
          <w:b/>
          <w:bCs/>
          <w:lang w:val="uk-UA"/>
        </w:rPr>
        <w:t>программи</w:t>
      </w:r>
      <w:proofErr w:type="spellEnd"/>
      <w:r>
        <w:rPr>
          <w:rFonts w:ascii="Times New Roman" w:eastAsia="Times New Roman" w:hAnsi="Times New Roman" w:cs="Times New Roman"/>
          <w:lang w:val="uk-UA"/>
        </w:rPr>
        <w:t>:</w:t>
      </w:r>
    </w:p>
    <w:p w14:paraId="435D6442" w14:textId="77777777" w:rsidR="007131E1" w:rsidRDefault="007131E1">
      <w:pPr>
        <w:pStyle w:val="Standard"/>
        <w:rPr>
          <w:rFonts w:hint="eastAsia"/>
        </w:rPr>
      </w:pPr>
    </w:p>
    <w:p w14:paraId="70DC0812" w14:textId="77777777" w:rsidR="007131E1" w:rsidRDefault="007131E1">
      <w:pPr>
        <w:pStyle w:val="Standard"/>
        <w:rPr>
          <w:rFonts w:hint="eastAsia"/>
        </w:rPr>
      </w:pPr>
    </w:p>
    <w:p w14:paraId="442EA169" w14:textId="77777777" w:rsidR="007131E1" w:rsidRDefault="007131E1">
      <w:pPr>
        <w:pStyle w:val="Standard"/>
        <w:rPr>
          <w:rFonts w:hint="eastAsia"/>
        </w:rPr>
      </w:pPr>
    </w:p>
    <w:p w14:paraId="4BF3112F" w14:textId="77777777" w:rsidR="007131E1" w:rsidRDefault="007131E1">
      <w:pPr>
        <w:pStyle w:val="Standard"/>
        <w:rPr>
          <w:rFonts w:hint="eastAsia"/>
        </w:rPr>
      </w:pPr>
    </w:p>
    <w:p w14:paraId="46E72253" w14:textId="77777777" w:rsidR="007131E1" w:rsidRDefault="007131E1">
      <w:pPr>
        <w:pStyle w:val="Standard"/>
        <w:rPr>
          <w:rFonts w:hint="eastAsia"/>
        </w:rPr>
      </w:pPr>
    </w:p>
    <w:p w14:paraId="2C1C935C" w14:textId="77777777" w:rsidR="007131E1" w:rsidRDefault="007131E1">
      <w:pPr>
        <w:pStyle w:val="Standard"/>
        <w:rPr>
          <w:rFonts w:hint="eastAsia"/>
        </w:rPr>
      </w:pPr>
    </w:p>
    <w:p w14:paraId="5F4DF5A7" w14:textId="77777777" w:rsidR="007131E1" w:rsidRDefault="007131E1">
      <w:pPr>
        <w:pStyle w:val="Standard"/>
        <w:rPr>
          <w:rFonts w:hint="eastAsia"/>
        </w:rPr>
      </w:pPr>
    </w:p>
    <w:p w14:paraId="4CD60193" w14:textId="77777777" w:rsidR="007131E1" w:rsidRDefault="007131E1">
      <w:pPr>
        <w:pStyle w:val="Standard"/>
        <w:rPr>
          <w:rFonts w:hint="eastAsia"/>
        </w:rPr>
      </w:pPr>
    </w:p>
    <w:p w14:paraId="4907528C" w14:textId="77777777" w:rsidR="007131E1" w:rsidRDefault="007131E1">
      <w:pPr>
        <w:pStyle w:val="Standard"/>
        <w:rPr>
          <w:rFonts w:hint="eastAsia"/>
        </w:rPr>
      </w:pPr>
    </w:p>
    <w:p w14:paraId="38F69F26" w14:textId="77777777" w:rsidR="007131E1" w:rsidRDefault="007131E1">
      <w:pPr>
        <w:pStyle w:val="Standard"/>
        <w:rPr>
          <w:rFonts w:hint="eastAsia"/>
        </w:rPr>
      </w:pPr>
    </w:p>
    <w:p w14:paraId="684449EC" w14:textId="77777777" w:rsidR="007131E1" w:rsidRDefault="007131E1">
      <w:pPr>
        <w:pStyle w:val="Standard"/>
        <w:rPr>
          <w:rFonts w:hint="eastAsia"/>
        </w:rPr>
      </w:pPr>
    </w:p>
    <w:p w14:paraId="1ED4C9C3" w14:textId="77777777" w:rsidR="007131E1" w:rsidRDefault="007131E1">
      <w:pPr>
        <w:pStyle w:val="Standard"/>
        <w:rPr>
          <w:rFonts w:hint="eastAsia"/>
        </w:rPr>
      </w:pPr>
    </w:p>
    <w:p w14:paraId="644D0E50" w14:textId="77777777" w:rsidR="007131E1" w:rsidRDefault="007131E1">
      <w:pPr>
        <w:pStyle w:val="Standard"/>
        <w:rPr>
          <w:rFonts w:hint="eastAsia"/>
        </w:rPr>
      </w:pPr>
    </w:p>
    <w:p w14:paraId="7B2AF00C" w14:textId="77777777" w:rsidR="007131E1" w:rsidRDefault="007131E1">
      <w:pPr>
        <w:pStyle w:val="Standard"/>
        <w:rPr>
          <w:rFonts w:hint="eastAsia"/>
        </w:rPr>
      </w:pPr>
    </w:p>
    <w:p w14:paraId="3947E629" w14:textId="77777777" w:rsidR="007131E1" w:rsidRDefault="007131E1">
      <w:pPr>
        <w:pStyle w:val="Standard"/>
        <w:rPr>
          <w:rFonts w:hint="eastAsia"/>
        </w:rPr>
      </w:pPr>
    </w:p>
    <w:p w14:paraId="165578A8" w14:textId="77777777" w:rsidR="007131E1" w:rsidRDefault="0032723B">
      <w:pPr>
        <w:pStyle w:val="Standard"/>
        <w:ind w:firstLine="283"/>
        <w:jc w:val="both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Виконуючи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uk-UA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uk-UA"/>
        </w:rPr>
        <w:t>створив Генератор ASCII-</w:t>
      </w:r>
      <w:proofErr w:type="spellStart"/>
      <w:r>
        <w:rPr>
          <w:rFonts w:ascii="Times New Roman" w:eastAsia="Times New Roman" w:hAnsi="Times New Roman" w:cs="Times New Roman"/>
          <w:lang w:val="uk-UA"/>
        </w:rPr>
        <w:t>арту</w:t>
      </w:r>
      <w:proofErr w:type="spellEnd"/>
      <w:r>
        <w:rPr>
          <w:rFonts w:ascii="Times New Roman" w:eastAsia="Times New Roman" w:hAnsi="Times New Roman" w:cs="Times New Roman"/>
          <w:lang w:val="uk-UA"/>
        </w:rPr>
        <w:t xml:space="preserve"> без використання зовнішніх бібліотек.</w:t>
      </w:r>
    </w:p>
    <w:sectPr w:rsidR="007131E1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1073" w14:textId="77777777" w:rsidR="0032723B" w:rsidRDefault="0032723B">
      <w:pPr>
        <w:rPr>
          <w:rFonts w:hint="eastAsia"/>
        </w:rPr>
      </w:pPr>
      <w:r>
        <w:separator/>
      </w:r>
    </w:p>
  </w:endnote>
  <w:endnote w:type="continuationSeparator" w:id="0">
    <w:p w14:paraId="57B27401" w14:textId="77777777" w:rsidR="0032723B" w:rsidRDefault="003272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4F9E" w14:textId="77777777" w:rsidR="0032723B" w:rsidRDefault="003272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8A0535B" w14:textId="77777777" w:rsidR="0032723B" w:rsidRDefault="0032723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31E1"/>
    <w:rsid w:val="0032723B"/>
    <w:rsid w:val="007131E1"/>
    <w:rsid w:val="00F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991B"/>
  <w15:docId w15:val="{B21954F6-19ED-4623-AB50-4BD635BF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 w:cs="Lucida San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3962</Words>
  <Characters>2259</Characters>
  <Application>Microsoft Office Word</Application>
  <DocSecurity>0</DocSecurity>
  <Lines>18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Пазюк</dc:creator>
  <cp:lastModifiedBy>Сергій Пазюк</cp:lastModifiedBy>
  <cp:revision>2</cp:revision>
  <dcterms:created xsi:type="dcterms:W3CDTF">2023-12-13T16:59:00Z</dcterms:created>
  <dcterms:modified xsi:type="dcterms:W3CDTF">2023-12-13T16:59:00Z</dcterms:modified>
</cp:coreProperties>
</file>