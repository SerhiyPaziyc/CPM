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4F29" w14:textId="77777777" w:rsidR="002008CB" w:rsidRDefault="00003800">
      <w:pPr>
        <w:pStyle w:val="a3"/>
        <w:spacing w:before="480" w:after="120"/>
        <w:jc w:val="center"/>
      </w:pPr>
      <w:r>
        <w:rPr>
          <w:rStyle w:val="a4"/>
          <w:rFonts w:ascii="Times New Roman" w:hAnsi="Times New Roman"/>
          <w:b/>
          <w:sz w:val="24"/>
        </w:rPr>
        <w:t>МІНІСТЕРСТВО ОСВІТИ І НАУКИ УКРАЇНИ НАЦІОНАЛЬНИЙ УНІВЕРСИТЕТ “ЛЬВІВСЬКА ПОЛІТЕХНІКА”</w:t>
      </w:r>
    </w:p>
    <w:p w14:paraId="1A838CCC" w14:textId="77777777" w:rsidR="002008CB" w:rsidRDefault="00003800">
      <w:pPr>
        <w:pStyle w:val="a3"/>
        <w:spacing w:before="240"/>
        <w:ind w:left="320"/>
        <w:jc w:val="center"/>
      </w:pPr>
      <w:r>
        <w:rPr>
          <w:rStyle w:val="a4"/>
          <w:rFonts w:ascii="Times New Roman" w:hAnsi="Times New Roman"/>
          <w:b/>
          <w:sz w:val="24"/>
        </w:rPr>
        <w:t>ІНСТИТУТ КОМП'ЮТЕРНИХ НАУК ТА ІНФОРМАЦІЙНИХ ТЕХНОЛОГІЙ</w:t>
      </w:r>
    </w:p>
    <w:p w14:paraId="43BD2ABA" w14:textId="77777777" w:rsidR="002008CB" w:rsidRDefault="00003800">
      <w:pPr>
        <w:pStyle w:val="a3"/>
        <w:spacing w:before="480" w:after="120"/>
        <w:jc w:val="center"/>
      </w:pPr>
      <w:r>
        <w:rPr>
          <w:rStyle w:val="a4"/>
          <w:rFonts w:ascii="Times New Roman" w:hAnsi="Times New Roman"/>
          <w:b/>
          <w:sz w:val="24"/>
        </w:rPr>
        <w:t>Кафедра ІСМ</w:t>
      </w:r>
    </w:p>
    <w:p w14:paraId="4B1CF963" w14:textId="77777777" w:rsidR="002008CB" w:rsidRDefault="00003800">
      <w:pPr>
        <w:pStyle w:val="a3"/>
        <w:jc w:val="center"/>
      </w:pPr>
      <w:r>
        <w:object w:dxaOrig="3195" w:dyaOrig="3030" w14:anchorId="30B9F0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59.6pt;height:151.8pt;visibility:visible;mso-wrap-style:square" o:ole="">
            <v:imagedata r:id="rId6" o:title=""/>
          </v:shape>
          <o:OLEObject Type="Embed" ProgID="StaticMetafile" ShapeID="Picture 1" DrawAspect="Content" ObjectID="_1764414084" r:id="rId7"/>
        </w:object>
      </w:r>
    </w:p>
    <w:p w14:paraId="3198204F" w14:textId="77777777" w:rsidR="002008CB" w:rsidRDefault="002008CB">
      <w:pPr>
        <w:pStyle w:val="a3"/>
        <w:jc w:val="center"/>
      </w:pPr>
    </w:p>
    <w:p w14:paraId="341C4C45" w14:textId="77777777" w:rsidR="002008CB" w:rsidRDefault="00003800">
      <w:pPr>
        <w:pStyle w:val="a3"/>
        <w:jc w:val="center"/>
      </w:pPr>
      <w:r>
        <w:rPr>
          <w:rStyle w:val="a4"/>
          <w:rFonts w:ascii="Times New Roman" w:hAnsi="Times New Roman"/>
          <w:b/>
          <w:sz w:val="24"/>
        </w:rPr>
        <w:t>Звіт</w:t>
      </w:r>
    </w:p>
    <w:p w14:paraId="3CA6B72D" w14:textId="77777777" w:rsidR="002008CB" w:rsidRDefault="00003800">
      <w:pPr>
        <w:pStyle w:val="a3"/>
        <w:spacing w:before="366" w:after="6"/>
        <w:jc w:val="center"/>
      </w:pPr>
      <w:r>
        <w:rPr>
          <w:rStyle w:val="a4"/>
          <w:rFonts w:ascii="Times New Roman" w:hAnsi="Times New Roman"/>
          <w:b/>
          <w:sz w:val="24"/>
        </w:rPr>
        <w:t xml:space="preserve">до лабораторної роботи </w:t>
      </w:r>
      <w:r>
        <w:rPr>
          <w:rStyle w:val="a4"/>
          <w:rFonts w:ascii="Segoe UI Symbol" w:eastAsia="Segoe UI Symbol" w:hAnsi="Segoe UI Symbol" w:cs="Segoe UI Symbol"/>
          <w:b/>
          <w:sz w:val="24"/>
        </w:rPr>
        <w:t>№</w:t>
      </w:r>
      <w:r>
        <w:rPr>
          <w:rStyle w:val="a4"/>
          <w:rFonts w:ascii="Times New Roman" w:hAnsi="Times New Roman"/>
          <w:b/>
          <w:sz w:val="24"/>
        </w:rPr>
        <w:t>8</w:t>
      </w:r>
    </w:p>
    <w:p w14:paraId="62CE1775" w14:textId="77777777" w:rsidR="002008CB" w:rsidRDefault="00003800">
      <w:pPr>
        <w:pStyle w:val="a3"/>
        <w:spacing w:before="366" w:after="6"/>
        <w:jc w:val="center"/>
      </w:pPr>
      <w:r>
        <w:rPr>
          <w:rStyle w:val="a4"/>
          <w:rFonts w:ascii="Times New Roman" w:hAnsi="Times New Roman"/>
          <w:b/>
          <w:sz w:val="24"/>
        </w:rPr>
        <w:t xml:space="preserve">З дисципліни </w:t>
      </w:r>
      <w:r>
        <w:rPr>
          <w:rStyle w:val="a4"/>
          <w:rFonts w:ascii="Times New Roman" w:hAnsi="Times New Roman"/>
          <w:b/>
          <w:sz w:val="24"/>
        </w:rPr>
        <w:t>“Спеціалізовані мови програмування”</w:t>
      </w:r>
    </w:p>
    <w:p w14:paraId="1766C2BE" w14:textId="77777777" w:rsidR="002008CB" w:rsidRDefault="002008CB">
      <w:pPr>
        <w:pStyle w:val="a3"/>
        <w:spacing w:before="366" w:after="6"/>
        <w:jc w:val="center"/>
      </w:pPr>
    </w:p>
    <w:p w14:paraId="5C49A154" w14:textId="77777777" w:rsidR="002008CB" w:rsidRDefault="00003800">
      <w:pPr>
        <w:pStyle w:val="a3"/>
        <w:spacing w:before="240" w:after="140"/>
        <w:jc w:val="right"/>
      </w:pPr>
      <w:r>
        <w:rPr>
          <w:rStyle w:val="a4"/>
          <w:rFonts w:ascii="Times New Roman" w:hAnsi="Times New Roman"/>
          <w:b/>
          <w:sz w:val="26"/>
        </w:rPr>
        <w:t>Виконав:</w:t>
      </w:r>
    </w:p>
    <w:p w14:paraId="0FBEF719" w14:textId="77777777" w:rsidR="002008CB" w:rsidRDefault="00003800">
      <w:pPr>
        <w:pStyle w:val="a3"/>
        <w:spacing w:before="240" w:after="140"/>
        <w:jc w:val="right"/>
      </w:pPr>
      <w:r>
        <w:rPr>
          <w:rStyle w:val="a4"/>
          <w:rFonts w:ascii="Times New Roman" w:hAnsi="Times New Roman"/>
          <w:b/>
          <w:sz w:val="26"/>
        </w:rPr>
        <w:t>ст. гр. ІТ-32</w:t>
      </w:r>
    </w:p>
    <w:p w14:paraId="2C1A3CEB" w14:textId="77777777" w:rsidR="002008CB" w:rsidRDefault="00003800">
      <w:pPr>
        <w:pStyle w:val="a3"/>
        <w:spacing w:before="240" w:after="140"/>
        <w:jc w:val="right"/>
      </w:pPr>
      <w:r>
        <w:rPr>
          <w:rStyle w:val="a4"/>
          <w:rFonts w:ascii="Times New Roman" w:hAnsi="Times New Roman"/>
          <w:b/>
          <w:sz w:val="26"/>
        </w:rPr>
        <w:t>Пазюк Сергій</w:t>
      </w:r>
    </w:p>
    <w:p w14:paraId="059FDE1D" w14:textId="77777777" w:rsidR="002008CB" w:rsidRDefault="002008CB">
      <w:pPr>
        <w:pStyle w:val="a3"/>
        <w:spacing w:before="240" w:after="140"/>
      </w:pPr>
    </w:p>
    <w:p w14:paraId="6118B0BC" w14:textId="77777777" w:rsidR="002008CB" w:rsidRDefault="00003800">
      <w:pPr>
        <w:pStyle w:val="a3"/>
        <w:spacing w:before="240" w:after="140"/>
        <w:jc w:val="right"/>
      </w:pPr>
      <w:r>
        <w:rPr>
          <w:rStyle w:val="a4"/>
          <w:rFonts w:ascii="Times New Roman" w:hAnsi="Times New Roman"/>
          <w:b/>
          <w:sz w:val="26"/>
        </w:rPr>
        <w:t>Прийняв:</w:t>
      </w:r>
    </w:p>
    <w:p w14:paraId="0B4110F7" w14:textId="77777777" w:rsidR="002008CB" w:rsidRDefault="00003800">
      <w:pPr>
        <w:pStyle w:val="a3"/>
        <w:spacing w:before="240" w:after="140"/>
        <w:jc w:val="right"/>
      </w:pPr>
      <w:r>
        <w:rPr>
          <w:rStyle w:val="a4"/>
          <w:rFonts w:ascii="Times New Roman" w:hAnsi="Times New Roman"/>
          <w:b/>
          <w:sz w:val="26"/>
        </w:rPr>
        <w:t>Щербак С.С.</w:t>
      </w:r>
    </w:p>
    <w:p w14:paraId="5A348016" w14:textId="77777777" w:rsidR="002008CB" w:rsidRDefault="002008CB">
      <w:pPr>
        <w:pStyle w:val="a3"/>
        <w:spacing w:before="195"/>
        <w:jc w:val="center"/>
      </w:pPr>
    </w:p>
    <w:p w14:paraId="2B22BA37" w14:textId="77777777" w:rsidR="002008CB" w:rsidRDefault="002008CB">
      <w:pPr>
        <w:pStyle w:val="a3"/>
        <w:spacing w:before="195"/>
        <w:jc w:val="center"/>
      </w:pPr>
    </w:p>
    <w:p w14:paraId="6E4E8ADF" w14:textId="77777777" w:rsidR="002008CB" w:rsidRDefault="002008CB">
      <w:pPr>
        <w:pStyle w:val="a3"/>
        <w:spacing w:before="195"/>
        <w:jc w:val="center"/>
      </w:pPr>
    </w:p>
    <w:p w14:paraId="5632845F" w14:textId="77777777" w:rsidR="002008CB" w:rsidRDefault="002008CB">
      <w:pPr>
        <w:pStyle w:val="a3"/>
        <w:spacing w:before="195"/>
        <w:jc w:val="center"/>
      </w:pPr>
    </w:p>
    <w:p w14:paraId="6B0D17FC" w14:textId="77777777" w:rsidR="002008CB" w:rsidRDefault="002008CB">
      <w:pPr>
        <w:pStyle w:val="a3"/>
        <w:spacing w:before="195"/>
        <w:jc w:val="center"/>
      </w:pPr>
    </w:p>
    <w:p w14:paraId="705E18D4" w14:textId="77777777" w:rsidR="002008CB" w:rsidRDefault="002008CB">
      <w:pPr>
        <w:pStyle w:val="a3"/>
        <w:spacing w:before="195"/>
      </w:pPr>
    </w:p>
    <w:p w14:paraId="64EB67A3" w14:textId="77777777" w:rsidR="002008CB" w:rsidRDefault="002008CB">
      <w:pPr>
        <w:pStyle w:val="a3"/>
        <w:spacing w:before="195"/>
        <w:jc w:val="center"/>
      </w:pPr>
    </w:p>
    <w:p w14:paraId="35F3C456" w14:textId="77777777" w:rsidR="002008CB" w:rsidRDefault="00003800">
      <w:pPr>
        <w:pStyle w:val="a3"/>
        <w:spacing w:before="195"/>
        <w:jc w:val="center"/>
      </w:pPr>
      <w:r>
        <w:rPr>
          <w:rStyle w:val="a4"/>
          <w:rFonts w:ascii="Times New Roman" w:hAnsi="Times New Roman"/>
          <w:b/>
          <w:sz w:val="24"/>
        </w:rPr>
        <w:t>Львів — 2023</w:t>
      </w:r>
    </w:p>
    <w:p w14:paraId="63BFF533" w14:textId="77777777" w:rsidR="002008CB" w:rsidRDefault="002008CB">
      <w:pPr>
        <w:pStyle w:val="a3"/>
        <w:ind w:firstLine="283"/>
        <w:jc w:val="both"/>
      </w:pPr>
    </w:p>
    <w:p w14:paraId="562E9D30" w14:textId="77777777" w:rsidR="002008CB" w:rsidRDefault="00003800">
      <w:pPr>
        <w:pStyle w:val="a3"/>
      </w:pPr>
      <w:r>
        <w:rPr>
          <w:rStyle w:val="a4"/>
          <w:rFonts w:eastAsia="Calibri" w:cs="Calibri"/>
          <w:b/>
          <w:sz w:val="24"/>
        </w:rPr>
        <w:t>Тема</w:t>
      </w:r>
      <w:r>
        <w:rPr>
          <w:rStyle w:val="a4"/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Style w:val="a4"/>
          <w:rFonts w:eastAsia="Calibri" w:cs="Calibri"/>
          <w:b/>
          <w:sz w:val="24"/>
        </w:rPr>
        <w:t>роботи</w:t>
      </w:r>
      <w:r>
        <w:rPr>
          <w:rStyle w:val="a4"/>
          <w:rFonts w:ascii="Liberation Serif" w:eastAsia="Liberation Serif" w:hAnsi="Liberation Serif" w:cs="Liberation Serif"/>
          <w:b/>
          <w:sz w:val="24"/>
        </w:rPr>
        <w:t xml:space="preserve">: </w:t>
      </w:r>
      <w:r>
        <w:rPr>
          <w:rStyle w:val="a4"/>
          <w:rFonts w:ascii="Liberation Serif" w:eastAsia="Liberation Serif" w:hAnsi="Liberation Serif" w:cs="Liberation Serif"/>
          <w:sz w:val="24"/>
        </w:rPr>
        <w:t xml:space="preserve"> </w:t>
      </w:r>
      <w:r>
        <w:rPr>
          <w:rStyle w:val="a4"/>
          <w:rFonts w:eastAsia="Calibri" w:cs="Calibri"/>
          <w:sz w:val="24"/>
        </w:rPr>
        <w:t xml:space="preserve">Створення та </w:t>
      </w:r>
      <w:proofErr w:type="spellStart"/>
      <w:r>
        <w:rPr>
          <w:rStyle w:val="a4"/>
          <w:rFonts w:eastAsia="Calibri" w:cs="Calibri"/>
          <w:sz w:val="24"/>
        </w:rPr>
        <w:t>рефакторінг</w:t>
      </w:r>
      <w:proofErr w:type="spellEnd"/>
      <w:r>
        <w:rPr>
          <w:rStyle w:val="a4"/>
          <w:rFonts w:eastAsia="Calibri" w:cs="Calibri"/>
          <w:sz w:val="24"/>
        </w:rPr>
        <w:t xml:space="preserve"> програмно-інформаційного продукту засобами </w:t>
      </w:r>
      <w:proofErr w:type="spellStart"/>
      <w:r>
        <w:rPr>
          <w:rStyle w:val="a4"/>
          <w:rFonts w:eastAsia="Calibri" w:cs="Calibri"/>
          <w:sz w:val="24"/>
        </w:rPr>
        <w:t>Python</w:t>
      </w:r>
      <w:proofErr w:type="spellEnd"/>
    </w:p>
    <w:p w14:paraId="55511759" w14:textId="77777777" w:rsidR="002008CB" w:rsidRDefault="00003800">
      <w:pPr>
        <w:pStyle w:val="a3"/>
      </w:pPr>
      <w:r>
        <w:rPr>
          <w:rStyle w:val="a4"/>
          <w:rFonts w:ascii="Times New Roman" w:hAnsi="Times New Roman"/>
          <w:b/>
          <w:sz w:val="24"/>
        </w:rPr>
        <w:t xml:space="preserve">Мета роботи: </w:t>
      </w:r>
      <w:r>
        <w:rPr>
          <w:rStyle w:val="a4"/>
          <w:rFonts w:ascii="Times New Roman" w:hAnsi="Times New Roman"/>
          <w:sz w:val="24"/>
        </w:rPr>
        <w:t xml:space="preserve">розробка </w:t>
      </w:r>
      <w:r>
        <w:rPr>
          <w:rStyle w:val="a4"/>
          <w:rFonts w:ascii="Times New Roman" w:hAnsi="Times New Roman"/>
          <w:sz w:val="24"/>
        </w:rPr>
        <w:t xml:space="preserve">програмно-інформаційного продукту засобами </w:t>
      </w:r>
      <w:proofErr w:type="spellStart"/>
      <w:r>
        <w:rPr>
          <w:rStyle w:val="a4"/>
          <w:rFonts w:ascii="Times New Roman" w:hAnsi="Times New Roman"/>
          <w:sz w:val="24"/>
        </w:rPr>
        <w:t>Python</w:t>
      </w:r>
      <w:proofErr w:type="spellEnd"/>
      <w:r>
        <w:rPr>
          <w:rStyle w:val="a4"/>
          <w:rFonts w:ascii="Times New Roman" w:hAnsi="Times New Roman"/>
          <w:sz w:val="24"/>
        </w:rPr>
        <w:t xml:space="preserve"> </w:t>
      </w:r>
    </w:p>
    <w:p w14:paraId="22F9942A" w14:textId="77777777" w:rsidR="002008CB" w:rsidRDefault="00003800">
      <w:pPr>
        <w:pStyle w:val="a3"/>
        <w:jc w:val="center"/>
      </w:pPr>
      <w:r>
        <w:rPr>
          <w:rStyle w:val="a4"/>
          <w:rFonts w:eastAsia="Calibri" w:cs="Calibri"/>
          <w:b/>
          <w:sz w:val="24"/>
        </w:rPr>
        <w:t>План</w:t>
      </w:r>
      <w:r>
        <w:rPr>
          <w:rStyle w:val="a4"/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Style w:val="a4"/>
          <w:rFonts w:eastAsia="Calibri" w:cs="Calibri"/>
          <w:b/>
          <w:sz w:val="24"/>
        </w:rPr>
        <w:t>роботи</w:t>
      </w:r>
    </w:p>
    <w:p w14:paraId="5BB5D923" w14:textId="77777777" w:rsidR="002008CB" w:rsidRDefault="00003800">
      <w:pPr>
        <w:pStyle w:val="a3"/>
        <w:rPr>
          <w:rFonts w:eastAsia="Calibri" w:cs="Calibri"/>
          <w:bCs/>
          <w:sz w:val="24"/>
        </w:rPr>
      </w:pPr>
      <w:r>
        <w:rPr>
          <w:rFonts w:eastAsia="Calibri" w:cs="Calibri"/>
          <w:bCs/>
          <w:sz w:val="24"/>
        </w:rPr>
        <w:t>Завдання 1. Створити скрипт запуску лабораторних робіт 1-8 (</w:t>
      </w:r>
      <w:proofErr w:type="spellStart"/>
      <w:r>
        <w:rPr>
          <w:rFonts w:eastAsia="Calibri" w:cs="Calibri"/>
          <w:bCs/>
          <w:sz w:val="24"/>
        </w:rPr>
        <w:t>Runner</w:t>
      </w:r>
      <w:proofErr w:type="spellEnd"/>
      <w:r>
        <w:rPr>
          <w:rFonts w:eastAsia="Calibri" w:cs="Calibri"/>
          <w:bCs/>
          <w:sz w:val="24"/>
        </w:rPr>
        <w:t xml:space="preserve">) з єдиним меню для управління додатками використовуючи </w:t>
      </w:r>
      <w:proofErr w:type="spellStart"/>
      <w:r>
        <w:rPr>
          <w:rFonts w:eastAsia="Calibri" w:cs="Calibri"/>
          <w:bCs/>
          <w:sz w:val="24"/>
        </w:rPr>
        <w:t>патерн</w:t>
      </w:r>
      <w:proofErr w:type="spellEnd"/>
      <w:r>
        <w:rPr>
          <w:rFonts w:eastAsia="Calibri" w:cs="Calibri"/>
          <w:bCs/>
          <w:sz w:val="24"/>
        </w:rPr>
        <w:t xml:space="preserve"> FACADE </w:t>
      </w:r>
      <w:r>
        <w:rPr>
          <w:rFonts w:eastAsia="Calibri" w:cs="Calibri"/>
          <w:bCs/>
          <w:sz w:val="24"/>
        </w:rPr>
        <w:t>https://refactoring.guru/uk/design-patterns/facade</w:t>
      </w:r>
    </w:p>
    <w:p w14:paraId="6A57F14C" w14:textId="77777777" w:rsidR="002008CB" w:rsidRDefault="002008CB">
      <w:pPr>
        <w:pStyle w:val="a3"/>
        <w:rPr>
          <w:rFonts w:eastAsia="Calibri" w:cs="Calibri"/>
          <w:bCs/>
          <w:sz w:val="24"/>
        </w:rPr>
      </w:pPr>
    </w:p>
    <w:p w14:paraId="4AD0EBCB" w14:textId="77777777" w:rsidR="002008CB" w:rsidRDefault="00003800">
      <w:pPr>
        <w:pStyle w:val="a3"/>
        <w:rPr>
          <w:rFonts w:eastAsia="Calibri" w:cs="Calibri"/>
          <w:bCs/>
          <w:sz w:val="24"/>
        </w:rPr>
      </w:pPr>
      <w:r>
        <w:rPr>
          <w:rFonts w:eastAsia="Calibri" w:cs="Calibri"/>
          <w:bCs/>
          <w:sz w:val="24"/>
        </w:rPr>
        <w:t xml:space="preserve">Завдання 2. Зробити </w:t>
      </w:r>
      <w:proofErr w:type="spellStart"/>
      <w:r>
        <w:rPr>
          <w:rFonts w:eastAsia="Calibri" w:cs="Calibri"/>
          <w:bCs/>
          <w:sz w:val="24"/>
        </w:rPr>
        <w:t>рефакторінг</w:t>
      </w:r>
      <w:proofErr w:type="spellEnd"/>
      <w:r>
        <w:rPr>
          <w:rFonts w:eastAsia="Calibri" w:cs="Calibri"/>
          <w:bCs/>
          <w:sz w:val="24"/>
        </w:rPr>
        <w:t xml:space="preserve"> додатків, які були зроблені в </w:t>
      </w:r>
      <w:proofErr w:type="spellStart"/>
      <w:r>
        <w:rPr>
          <w:rFonts w:eastAsia="Calibri" w:cs="Calibri"/>
          <w:bCs/>
          <w:sz w:val="24"/>
        </w:rPr>
        <w:t>лб</w:t>
      </w:r>
      <w:proofErr w:type="spellEnd"/>
      <w:r>
        <w:rPr>
          <w:rFonts w:eastAsia="Calibri" w:cs="Calibri"/>
          <w:bCs/>
          <w:sz w:val="24"/>
        </w:rPr>
        <w:t xml:space="preserve"> 1-8, для підтримки можливості запуску через </w:t>
      </w:r>
      <w:proofErr w:type="spellStart"/>
      <w:r>
        <w:rPr>
          <w:rFonts w:eastAsia="Calibri" w:cs="Calibri"/>
          <w:bCs/>
          <w:sz w:val="24"/>
        </w:rPr>
        <w:t>Runner</w:t>
      </w:r>
      <w:proofErr w:type="spellEnd"/>
    </w:p>
    <w:p w14:paraId="4BF295E6" w14:textId="77777777" w:rsidR="002008CB" w:rsidRDefault="002008CB">
      <w:pPr>
        <w:pStyle w:val="a3"/>
        <w:rPr>
          <w:rFonts w:eastAsia="Calibri" w:cs="Calibri"/>
          <w:bCs/>
          <w:sz w:val="24"/>
        </w:rPr>
      </w:pPr>
    </w:p>
    <w:p w14:paraId="346D7983" w14:textId="77777777" w:rsidR="002008CB" w:rsidRDefault="00003800">
      <w:pPr>
        <w:pStyle w:val="a3"/>
        <w:rPr>
          <w:rFonts w:eastAsia="Calibri" w:cs="Calibri"/>
          <w:bCs/>
          <w:sz w:val="24"/>
        </w:rPr>
      </w:pPr>
      <w:r>
        <w:rPr>
          <w:rFonts w:eastAsia="Calibri" w:cs="Calibri"/>
          <w:bCs/>
          <w:sz w:val="24"/>
        </w:rPr>
        <w:t xml:space="preserve">Завдання 3. Зробити </w:t>
      </w:r>
      <w:proofErr w:type="spellStart"/>
      <w:r>
        <w:rPr>
          <w:rFonts w:eastAsia="Calibri" w:cs="Calibri"/>
          <w:bCs/>
          <w:sz w:val="24"/>
        </w:rPr>
        <w:t>рефакторинг</w:t>
      </w:r>
      <w:proofErr w:type="spellEnd"/>
      <w:r>
        <w:rPr>
          <w:rFonts w:eastAsia="Calibri" w:cs="Calibri"/>
          <w:bCs/>
          <w:sz w:val="24"/>
        </w:rPr>
        <w:t xml:space="preserve"> додатків, які були зроблені в </w:t>
      </w:r>
      <w:proofErr w:type="spellStart"/>
      <w:r>
        <w:rPr>
          <w:rFonts w:eastAsia="Calibri" w:cs="Calibri"/>
          <w:bCs/>
          <w:sz w:val="24"/>
        </w:rPr>
        <w:t>лб</w:t>
      </w:r>
      <w:proofErr w:type="spellEnd"/>
      <w:r>
        <w:rPr>
          <w:rFonts w:eastAsia="Calibri" w:cs="Calibri"/>
          <w:bCs/>
          <w:sz w:val="24"/>
        </w:rPr>
        <w:t xml:space="preserve"> 1-8, використовуючи ба</w:t>
      </w:r>
      <w:r>
        <w:rPr>
          <w:rFonts w:eastAsia="Calibri" w:cs="Calibri"/>
          <w:bCs/>
          <w:sz w:val="24"/>
        </w:rPr>
        <w:t>гаторівневу архітектуру додатків (див. приклад нижче) та принципи об’єктно-орієнтованого підходу</w:t>
      </w:r>
    </w:p>
    <w:p w14:paraId="66DB7213" w14:textId="77777777" w:rsidR="002008CB" w:rsidRDefault="002008CB">
      <w:pPr>
        <w:pStyle w:val="a3"/>
        <w:rPr>
          <w:rFonts w:eastAsia="Calibri" w:cs="Calibri"/>
          <w:bCs/>
          <w:sz w:val="24"/>
        </w:rPr>
      </w:pPr>
    </w:p>
    <w:p w14:paraId="0BB43ACB" w14:textId="77777777" w:rsidR="002008CB" w:rsidRDefault="00003800">
      <w:pPr>
        <w:pStyle w:val="a3"/>
        <w:rPr>
          <w:rFonts w:eastAsia="Calibri" w:cs="Calibri"/>
          <w:bCs/>
          <w:sz w:val="24"/>
        </w:rPr>
      </w:pPr>
      <w:r>
        <w:rPr>
          <w:rFonts w:eastAsia="Calibri" w:cs="Calibri"/>
          <w:bCs/>
          <w:sz w:val="24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>
        <w:rPr>
          <w:rFonts w:eastAsia="Calibri" w:cs="Calibri"/>
          <w:bCs/>
          <w:sz w:val="24"/>
        </w:rPr>
        <w:t>рефакторінг</w:t>
      </w:r>
      <w:proofErr w:type="spellEnd"/>
      <w:r>
        <w:rPr>
          <w:rFonts w:eastAsia="Calibri" w:cs="Calibri"/>
          <w:bCs/>
          <w:sz w:val="24"/>
        </w:rPr>
        <w:t xml:space="preserve"> додатків для підтримки цієї бібліотек</w:t>
      </w:r>
      <w:r>
        <w:rPr>
          <w:rFonts w:eastAsia="Calibri" w:cs="Calibri"/>
          <w:bCs/>
          <w:sz w:val="24"/>
        </w:rPr>
        <w:t>и. Таких класів в бібліотеці має буде як найменш 5</w:t>
      </w:r>
    </w:p>
    <w:p w14:paraId="1C4022D7" w14:textId="77777777" w:rsidR="002008CB" w:rsidRDefault="002008CB">
      <w:pPr>
        <w:pStyle w:val="a3"/>
        <w:rPr>
          <w:rFonts w:eastAsia="Calibri" w:cs="Calibri"/>
          <w:bCs/>
          <w:sz w:val="24"/>
        </w:rPr>
      </w:pPr>
    </w:p>
    <w:p w14:paraId="63854235" w14:textId="77777777" w:rsidR="002008CB" w:rsidRDefault="00003800">
      <w:pPr>
        <w:pStyle w:val="a3"/>
        <w:rPr>
          <w:rFonts w:eastAsia="Calibri" w:cs="Calibri"/>
          <w:bCs/>
          <w:sz w:val="24"/>
        </w:rPr>
      </w:pPr>
      <w:r>
        <w:rPr>
          <w:rFonts w:eastAsia="Calibri" w:cs="Calibri"/>
          <w:bCs/>
          <w:sz w:val="24"/>
        </w:rPr>
        <w:t xml:space="preserve">Завдання 5. Додати </w:t>
      </w:r>
      <w:proofErr w:type="spellStart"/>
      <w:r>
        <w:rPr>
          <w:rFonts w:eastAsia="Calibri" w:cs="Calibri"/>
          <w:bCs/>
          <w:sz w:val="24"/>
        </w:rPr>
        <w:t>логування</w:t>
      </w:r>
      <w:proofErr w:type="spellEnd"/>
      <w:r>
        <w:rPr>
          <w:rFonts w:eastAsia="Calibri" w:cs="Calibri"/>
          <w:bCs/>
          <w:sz w:val="24"/>
        </w:rPr>
        <w:t xml:space="preserve"> функцій в класи бібліотеки програмного продукту використовуючи https://docs.python.org/uk/3/howto/logging.html</w:t>
      </w:r>
    </w:p>
    <w:p w14:paraId="0A49DCA0" w14:textId="77777777" w:rsidR="002008CB" w:rsidRDefault="002008CB">
      <w:pPr>
        <w:pStyle w:val="a3"/>
        <w:rPr>
          <w:rFonts w:eastAsia="Calibri" w:cs="Calibri"/>
          <w:bCs/>
          <w:sz w:val="24"/>
        </w:rPr>
      </w:pPr>
    </w:p>
    <w:p w14:paraId="4EA192C8" w14:textId="77777777" w:rsidR="002008CB" w:rsidRDefault="00003800">
      <w:pPr>
        <w:pStyle w:val="a3"/>
        <w:rPr>
          <w:rFonts w:eastAsia="Calibri" w:cs="Calibri"/>
          <w:bCs/>
          <w:sz w:val="24"/>
        </w:rPr>
      </w:pPr>
      <w:r>
        <w:rPr>
          <w:rFonts w:eastAsia="Calibri" w:cs="Calibri"/>
          <w:bCs/>
          <w:sz w:val="24"/>
        </w:rPr>
        <w:t xml:space="preserve">Завдання 6. Додати коментарі до програмного коду та </w:t>
      </w:r>
      <w:r>
        <w:rPr>
          <w:rFonts w:eastAsia="Calibri" w:cs="Calibri"/>
          <w:bCs/>
          <w:sz w:val="24"/>
        </w:rPr>
        <w:t xml:space="preserve">сформувати документацію програмного продукту засобами </w:t>
      </w:r>
      <w:proofErr w:type="spellStart"/>
      <w:r>
        <w:rPr>
          <w:rFonts w:eastAsia="Calibri" w:cs="Calibri"/>
          <w:bCs/>
          <w:sz w:val="24"/>
        </w:rPr>
        <w:t>pydoc</w:t>
      </w:r>
      <w:proofErr w:type="spellEnd"/>
      <w:r>
        <w:rPr>
          <w:rFonts w:eastAsia="Calibri" w:cs="Calibri"/>
          <w:bCs/>
          <w:sz w:val="24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2788E663" w14:textId="77777777" w:rsidR="002008CB" w:rsidRDefault="002008CB">
      <w:pPr>
        <w:pStyle w:val="a3"/>
        <w:rPr>
          <w:rFonts w:eastAsia="Calibri" w:cs="Calibri"/>
          <w:bCs/>
          <w:sz w:val="24"/>
        </w:rPr>
      </w:pPr>
    </w:p>
    <w:p w14:paraId="49FB34BD" w14:textId="77777777" w:rsidR="002008CB" w:rsidRDefault="00003800">
      <w:pPr>
        <w:pStyle w:val="a3"/>
        <w:rPr>
          <w:rFonts w:eastAsia="Calibri" w:cs="Calibri"/>
          <w:bCs/>
          <w:sz w:val="24"/>
        </w:rPr>
      </w:pPr>
      <w:r>
        <w:rPr>
          <w:rFonts w:eastAsia="Calibri" w:cs="Calibri"/>
          <w:bCs/>
          <w:sz w:val="24"/>
        </w:rPr>
        <w:t xml:space="preserve">Завдання 7. Документація та код програмного продукту має бути розміщено </w:t>
      </w:r>
      <w:r>
        <w:rPr>
          <w:rFonts w:eastAsia="Calibri" w:cs="Calibri"/>
          <w:bCs/>
          <w:sz w:val="24"/>
        </w:rPr>
        <w:t xml:space="preserve">в GIT </w:t>
      </w:r>
      <w:proofErr w:type="spellStart"/>
      <w:r>
        <w:rPr>
          <w:rFonts w:eastAsia="Calibri" w:cs="Calibri"/>
          <w:bCs/>
          <w:sz w:val="24"/>
        </w:rPr>
        <w:t>repo</w:t>
      </w:r>
      <w:proofErr w:type="spellEnd"/>
    </w:p>
    <w:p w14:paraId="45230928" w14:textId="77777777" w:rsidR="002008CB" w:rsidRDefault="002008CB">
      <w:pPr>
        <w:pStyle w:val="a3"/>
        <w:rPr>
          <w:rFonts w:eastAsia="Calibri" w:cs="Calibri"/>
          <w:bCs/>
          <w:sz w:val="24"/>
        </w:rPr>
      </w:pPr>
    </w:p>
    <w:p w14:paraId="6C231CD8" w14:textId="77777777" w:rsidR="002008CB" w:rsidRDefault="00003800">
      <w:pPr>
        <w:pStyle w:val="a3"/>
        <w:rPr>
          <w:rFonts w:eastAsia="Calibri" w:cs="Calibri"/>
          <w:bCs/>
          <w:sz w:val="24"/>
        </w:rPr>
      </w:pPr>
      <w:r>
        <w:rPr>
          <w:rFonts w:eastAsia="Calibri" w:cs="Calibri"/>
          <w:bCs/>
          <w:sz w:val="24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>
        <w:rPr>
          <w:rFonts w:eastAsia="Calibri" w:cs="Calibri"/>
          <w:bCs/>
          <w:sz w:val="24"/>
        </w:rPr>
        <w:t>виправте</w:t>
      </w:r>
      <w:proofErr w:type="spellEnd"/>
      <w:r>
        <w:rPr>
          <w:rFonts w:eastAsia="Calibri" w:cs="Calibri"/>
          <w:bCs/>
          <w:sz w:val="24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1A167817" w14:textId="77777777" w:rsidR="002008CB" w:rsidRDefault="002008CB">
      <w:pPr>
        <w:pStyle w:val="a3"/>
        <w:rPr>
          <w:rFonts w:eastAsia="Calibri" w:cs="Calibri"/>
          <w:bCs/>
          <w:sz w:val="24"/>
        </w:rPr>
      </w:pPr>
    </w:p>
    <w:p w14:paraId="6B09DA4D" w14:textId="77777777" w:rsidR="002008CB" w:rsidRDefault="00003800">
      <w:pPr>
        <w:pStyle w:val="a3"/>
        <w:rPr>
          <w:rFonts w:eastAsia="Calibri" w:cs="Calibri"/>
          <w:bCs/>
          <w:sz w:val="24"/>
        </w:rPr>
      </w:pPr>
      <w:r>
        <w:rPr>
          <w:rFonts w:eastAsia="Calibri" w:cs="Calibri"/>
          <w:bCs/>
          <w:sz w:val="24"/>
        </w:rPr>
        <w:t>Завдання 9. Підготуйт</w:t>
      </w:r>
      <w:r>
        <w:rPr>
          <w:rFonts w:eastAsia="Calibri" w:cs="Calibri"/>
          <w:bCs/>
          <w:sz w:val="24"/>
        </w:rPr>
        <w:t xml:space="preserve">е звіт до </w:t>
      </w:r>
      <w:proofErr w:type="spellStart"/>
      <w:r>
        <w:rPr>
          <w:rFonts w:eastAsia="Calibri" w:cs="Calibri"/>
          <w:bCs/>
          <w:sz w:val="24"/>
        </w:rPr>
        <w:t>лабораторной</w:t>
      </w:r>
      <w:proofErr w:type="spellEnd"/>
      <w:r>
        <w:rPr>
          <w:rFonts w:eastAsia="Calibri" w:cs="Calibri"/>
          <w:bCs/>
          <w:sz w:val="24"/>
        </w:rPr>
        <w:t xml:space="preserve"> роботи</w:t>
      </w:r>
    </w:p>
    <w:p w14:paraId="7408B4E7" w14:textId="77777777" w:rsidR="002008CB" w:rsidRDefault="002008CB">
      <w:pPr>
        <w:pStyle w:val="a3"/>
      </w:pPr>
    </w:p>
    <w:p w14:paraId="0D1108B8" w14:textId="77777777" w:rsidR="002008CB" w:rsidRDefault="00003800">
      <w:pPr>
        <w:pStyle w:val="a3"/>
        <w:jc w:val="center"/>
      </w:pPr>
      <w:r>
        <w:rPr>
          <w:rStyle w:val="a4"/>
          <w:rFonts w:ascii="Times New Roman" w:hAnsi="Times New Roman"/>
          <w:b/>
          <w:sz w:val="24"/>
        </w:rPr>
        <w:t>Хід роботи</w:t>
      </w:r>
    </w:p>
    <w:p w14:paraId="618825A0" w14:textId="77777777" w:rsidR="002008CB" w:rsidRDefault="00003800">
      <w:pPr>
        <w:pStyle w:val="a3"/>
      </w:pPr>
      <w:r>
        <w:rPr>
          <w:rStyle w:val="a4"/>
          <w:rFonts w:eastAsia="Calibri" w:cs="Calibri"/>
          <w:b/>
          <w:sz w:val="24"/>
        </w:rPr>
        <w:t>Реалізований</w:t>
      </w:r>
      <w:r>
        <w:rPr>
          <w:rStyle w:val="a4"/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Style w:val="a4"/>
          <w:rFonts w:eastAsia="Calibri" w:cs="Calibri"/>
          <w:b/>
          <w:sz w:val="24"/>
        </w:rPr>
        <w:t>код</w:t>
      </w:r>
      <w:r>
        <w:rPr>
          <w:rStyle w:val="a4"/>
          <w:rFonts w:ascii="Liberation Serif" w:eastAsia="Liberation Serif" w:hAnsi="Liberation Serif" w:cs="Liberation Serif"/>
          <w:b/>
          <w:sz w:val="24"/>
        </w:rPr>
        <w:t>:</w:t>
      </w:r>
    </w:p>
    <w:p w14:paraId="3F186077" w14:textId="77777777" w:rsidR="002008CB" w:rsidRDefault="002008CB">
      <w:pPr>
        <w:pStyle w:val="a3"/>
      </w:pPr>
    </w:p>
    <w:p w14:paraId="253979F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  <w:lang w:val="en-US"/>
        </w:rPr>
      </w:pPr>
      <w:r>
        <w:rPr>
          <w:rFonts w:ascii="Liberation Serif" w:eastAsia="Liberation Serif" w:hAnsi="Liberation Serif" w:cs="Liberation Serif"/>
          <w:sz w:val="24"/>
          <w:lang w:val="en-US"/>
        </w:rPr>
        <w:t>Lab_runner.py</w:t>
      </w:r>
    </w:p>
    <w:p w14:paraId="2907DBAF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logging</w:t>
      </w:r>
      <w:proofErr w:type="spellEnd"/>
    </w:p>
    <w:p w14:paraId="2D8386D7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lab1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lab1</w:t>
      </w:r>
    </w:p>
    <w:p w14:paraId="29D8BDC6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lab2and6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lab2</w:t>
      </w:r>
    </w:p>
    <w:p w14:paraId="7AF51C55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lab3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lab3</w:t>
      </w:r>
    </w:p>
    <w:p w14:paraId="284CED0E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lab4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lab4</w:t>
      </w:r>
    </w:p>
    <w:p w14:paraId="2A2EF573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lab5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lab5</w:t>
      </w:r>
    </w:p>
    <w:p w14:paraId="668AFB9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lab7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lab7</w:t>
      </w:r>
    </w:p>
    <w:p w14:paraId="7CE1CBC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lab8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lab8</w:t>
      </w:r>
    </w:p>
    <w:p w14:paraId="7D52A265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662D037C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# Налаш</w:t>
      </w:r>
      <w:r>
        <w:rPr>
          <w:rFonts w:ascii="Liberation Serif" w:eastAsia="Liberation Serif" w:hAnsi="Liberation Serif" w:cs="Liberation Serif"/>
          <w:sz w:val="24"/>
        </w:rPr>
        <w:t xml:space="preserve">тування </w:t>
      </w:r>
      <w:proofErr w:type="spellStart"/>
      <w:r>
        <w:rPr>
          <w:rFonts w:ascii="Liberation Serif" w:eastAsia="Liberation Serif" w:hAnsi="Liberation Serif" w:cs="Liberation Serif"/>
          <w:sz w:val="24"/>
        </w:rPr>
        <w:t>логування</w:t>
      </w:r>
      <w:proofErr w:type="spellEnd"/>
    </w:p>
    <w:p w14:paraId="67EBA38E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logging.basicConfig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filename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='lab_runner.log',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level</w:t>
      </w:r>
      <w:proofErr w:type="spellEnd"/>
      <w:r>
        <w:rPr>
          <w:rFonts w:ascii="Liberation Serif" w:eastAsia="Liberation Serif" w:hAnsi="Liberation Serif" w:cs="Liberation Serif"/>
          <w:sz w:val="24"/>
        </w:rPr>
        <w:t>=</w:t>
      </w:r>
      <w:proofErr w:type="spellStart"/>
      <w:r>
        <w:rPr>
          <w:rFonts w:ascii="Liberation Serif" w:eastAsia="Liberation Serif" w:hAnsi="Liberation Serif" w:cs="Liberation Serif"/>
          <w:sz w:val="24"/>
        </w:rPr>
        <w:t>logging.DEBUG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14:paraId="55EE73EC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logger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logging.getLogger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name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14:paraId="37E20FCF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76854154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lastRenderedPageBreak/>
        <w:t>class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LabRunnerFacade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14:paraId="71281824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2A331B2F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Ініціалізація об'єкта з вказанням доступних лабораторних робіт</w:t>
      </w:r>
    </w:p>
    <w:p w14:paraId="05A6A887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  <w:r>
        <w:rPr>
          <w:rFonts w:ascii="Liberation Serif" w:eastAsia="Liberation Serif" w:hAnsi="Liberation Serif" w:cs="Liberation Serif"/>
          <w:sz w:val="24"/>
        </w:rPr>
        <w:t>self.lab1 = lab1</w:t>
      </w:r>
    </w:p>
    <w:p w14:paraId="659BFD56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self.lab2and6 = lab2</w:t>
      </w:r>
    </w:p>
    <w:p w14:paraId="2C52B239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self.lab3 = lab3</w:t>
      </w:r>
    </w:p>
    <w:p w14:paraId="7B8BF059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self.lab4 = lab4</w:t>
      </w:r>
    </w:p>
    <w:p w14:paraId="429076A6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self.lab5 = lab5</w:t>
      </w:r>
    </w:p>
    <w:p w14:paraId="3B24A2EF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self.lab7 = lab7</w:t>
      </w:r>
    </w:p>
    <w:p w14:paraId="078B827E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self.lab8 = lab8</w:t>
      </w:r>
    </w:p>
    <w:p w14:paraId="0E19E32F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122D3986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run_lab1(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6C048D0A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лабораторної роботи 1</w:t>
      </w:r>
    </w:p>
    <w:p w14:paraId="05A39DCA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1")</w:t>
      </w:r>
    </w:p>
    <w:p w14:paraId="70E90A3F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self.lab1.run_lab1()</w:t>
      </w:r>
    </w:p>
    <w:p w14:paraId="373B181C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2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7118C282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5DEAFB59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run_lab2(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1AB96492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лабораторної роботи 2</w:t>
      </w:r>
    </w:p>
    <w:p w14:paraId="5553E358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2")</w:t>
      </w:r>
    </w:p>
    <w:p w14:paraId="0E458A8D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self.lab2and6.run_lab2()</w:t>
      </w:r>
    </w:p>
    <w:p w14:paraId="1CE10610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2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7FB2482F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</w:p>
    <w:p w14:paraId="75883200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run_lab3(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04F31ED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лабораторної роботи 3</w:t>
      </w:r>
    </w:p>
    <w:p w14:paraId="7DF1F24B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3")</w:t>
      </w:r>
    </w:p>
    <w:p w14:paraId="45E9143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self.lab3.run_lab3()</w:t>
      </w:r>
    </w:p>
    <w:p w14:paraId="19B879D7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3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5526DF02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4F462884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run_lab4(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518D3328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лабораторної роботи 4</w:t>
      </w:r>
    </w:p>
    <w:p w14:paraId="30F0724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4")</w:t>
      </w:r>
    </w:p>
    <w:p w14:paraId="135BF099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self.lab4.run_lab4()</w:t>
      </w:r>
    </w:p>
    <w:p w14:paraId="4929CDE9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4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63CD438D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</w:p>
    <w:p w14:paraId="54A5653E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run_lab5(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6829E060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лабораторної роботи 5</w:t>
      </w:r>
    </w:p>
    <w:p w14:paraId="2991AF73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5")</w:t>
      </w:r>
    </w:p>
    <w:p w14:paraId="550489D2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self.lab5.run_lab5()</w:t>
      </w:r>
    </w:p>
    <w:p w14:paraId="2A281C3A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</w:t>
      </w:r>
      <w:r>
        <w:rPr>
          <w:rFonts w:ascii="Liberation Serif" w:eastAsia="Liberation Serif" w:hAnsi="Liberation Serif" w:cs="Liberation Serif"/>
          <w:sz w:val="24"/>
        </w:rPr>
        <w:t>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5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5FCF95DD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39B5335A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run_lab7(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777FC508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лабораторної роботи 7</w:t>
      </w:r>
    </w:p>
    <w:p w14:paraId="7BB6ACBA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7")</w:t>
      </w:r>
    </w:p>
    <w:p w14:paraId="2A0D6045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self.lab7.run_lab7()</w:t>
      </w:r>
    </w:p>
    <w:p w14:paraId="5E3304EA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7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66507AA5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</w:p>
    <w:p w14:paraId="387DEC86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run_lab8(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51E7AFB0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</w:t>
      </w:r>
      <w:r>
        <w:rPr>
          <w:rFonts w:ascii="Liberation Serif" w:eastAsia="Liberation Serif" w:hAnsi="Liberation Serif" w:cs="Liberation Serif"/>
          <w:sz w:val="24"/>
        </w:rPr>
        <w:t>ї роботи 8</w:t>
      </w:r>
    </w:p>
    <w:p w14:paraId="404BD91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8")</w:t>
      </w:r>
    </w:p>
    <w:p w14:paraId="38D32AC2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self.lab8.run_lab8()</w:t>
      </w:r>
    </w:p>
    <w:p w14:paraId="181C163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8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088C14BF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</w:p>
    <w:p w14:paraId="010486AF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if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name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== "</w:t>
      </w:r>
      <w:proofErr w:type="spellStart"/>
      <w:r>
        <w:rPr>
          <w:rFonts w:ascii="Liberation Serif" w:eastAsia="Liberation Serif" w:hAnsi="Liberation Serif" w:cs="Liberation Serif"/>
          <w:sz w:val="24"/>
        </w:rPr>
        <w:t>main</w:t>
      </w:r>
      <w:proofErr w:type="spellEnd"/>
      <w:r>
        <w:rPr>
          <w:rFonts w:ascii="Liberation Serif" w:eastAsia="Liberation Serif" w:hAnsi="Liberation Serif" w:cs="Liberation Serif"/>
          <w:sz w:val="24"/>
        </w:rPr>
        <w:t>":</w:t>
      </w:r>
    </w:p>
    <w:p w14:paraId="25AF89E5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lab_runner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LabRunnerFacade</w:t>
      </w:r>
      <w:proofErr w:type="spellEnd"/>
      <w:r>
        <w:rPr>
          <w:rFonts w:ascii="Liberation Serif" w:eastAsia="Liberation Serif" w:hAnsi="Liberation Serif" w:cs="Liberation Serif"/>
          <w:sz w:val="24"/>
        </w:rPr>
        <w:t>()</w:t>
      </w:r>
    </w:p>
    <w:p w14:paraId="5A49D103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  <w:lang w:val="en-US"/>
        </w:rPr>
      </w:pPr>
      <w:r>
        <w:rPr>
          <w:rFonts w:ascii="Liberation Serif" w:eastAsia="Liberation Serif" w:hAnsi="Liberation Serif" w:cs="Liberation Serif"/>
          <w:sz w:val="24"/>
          <w:lang w:val="en-US"/>
        </w:rPr>
        <w:t>main.py</w:t>
      </w:r>
    </w:p>
    <w:p w14:paraId="5CE4359E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logging</w:t>
      </w:r>
      <w:proofErr w:type="spellEnd"/>
    </w:p>
    <w:p w14:paraId="39E9E888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lab1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lab1</w:t>
      </w:r>
    </w:p>
    <w:p w14:paraId="5D8A8617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lab2and6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lab2</w:t>
      </w:r>
    </w:p>
    <w:p w14:paraId="264714A5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lab3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lab3</w:t>
      </w:r>
    </w:p>
    <w:p w14:paraId="0FEFD430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lab4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lab4</w:t>
      </w:r>
    </w:p>
    <w:p w14:paraId="7EABEB88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lab5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lab5</w:t>
      </w:r>
    </w:p>
    <w:p w14:paraId="2477C628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lab7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lab7</w:t>
      </w:r>
    </w:p>
    <w:p w14:paraId="21F9A8DA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lab8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lab8</w:t>
      </w:r>
    </w:p>
    <w:p w14:paraId="01CF6F24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0DE7778C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# Налаштування </w:t>
      </w:r>
      <w:proofErr w:type="spellStart"/>
      <w:r>
        <w:rPr>
          <w:rFonts w:ascii="Liberation Serif" w:eastAsia="Liberation Serif" w:hAnsi="Liberation Serif" w:cs="Liberation Serif"/>
          <w:sz w:val="24"/>
        </w:rPr>
        <w:t>логування</w:t>
      </w:r>
      <w:proofErr w:type="spellEnd"/>
    </w:p>
    <w:p w14:paraId="03E1E392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logging.basicConfig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filename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='lab_runner.log',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level</w:t>
      </w:r>
      <w:proofErr w:type="spellEnd"/>
      <w:r>
        <w:rPr>
          <w:rFonts w:ascii="Liberation Serif" w:eastAsia="Liberation Serif" w:hAnsi="Liberation Serif" w:cs="Liberation Serif"/>
          <w:sz w:val="24"/>
        </w:rPr>
        <w:t>=</w:t>
      </w:r>
      <w:proofErr w:type="spellStart"/>
      <w:r>
        <w:rPr>
          <w:rFonts w:ascii="Liberation Serif" w:eastAsia="Liberation Serif" w:hAnsi="Liberation Serif" w:cs="Liberation Serif"/>
          <w:sz w:val="24"/>
        </w:rPr>
        <w:t>logging.DEBUG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14:paraId="0BE41AE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logger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logging.getLogger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name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14:paraId="48E7DE1D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0240D71B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class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LabRunnerFacade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14:paraId="0C88CEC0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7770481B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Ініціалізація об'єкта з вказанням доступних лабораторних робіт</w:t>
      </w:r>
    </w:p>
    <w:p w14:paraId="298B3906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self.lab1 = lab1</w:t>
      </w:r>
    </w:p>
    <w:p w14:paraId="5D17643C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self.lab2and6 = lab2</w:t>
      </w:r>
    </w:p>
    <w:p w14:paraId="656D2F75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self.lab3 = lab3</w:t>
      </w:r>
    </w:p>
    <w:p w14:paraId="28C2774B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self.lab4 = lab4</w:t>
      </w:r>
    </w:p>
    <w:p w14:paraId="47673F47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</w:t>
      </w:r>
      <w:r>
        <w:rPr>
          <w:rFonts w:ascii="Liberation Serif" w:eastAsia="Liberation Serif" w:hAnsi="Liberation Serif" w:cs="Liberation Serif"/>
          <w:sz w:val="24"/>
        </w:rPr>
        <w:t>f.lab5 = lab5</w:t>
      </w:r>
    </w:p>
    <w:p w14:paraId="5EF36820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self.lab7 = lab7</w:t>
      </w:r>
    </w:p>
    <w:p w14:paraId="3AEE6B97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self.lab8 = lab8</w:t>
      </w:r>
    </w:p>
    <w:p w14:paraId="67A26322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5BC2030A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run_lab1(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3CFB81DB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лабораторної роботи 1</w:t>
      </w:r>
    </w:p>
    <w:p w14:paraId="17B185A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1")</w:t>
      </w:r>
    </w:p>
    <w:p w14:paraId="10602784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self.lab1.run_lab1()</w:t>
      </w:r>
    </w:p>
    <w:p w14:paraId="53D8A50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2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393EFE17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40A69352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run_lab2(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  <w:r>
        <w:rPr>
          <w:rFonts w:ascii="Liberation Serif" w:eastAsia="Liberation Serif" w:hAnsi="Liberation Serif" w:cs="Liberation Serif"/>
          <w:sz w:val="24"/>
        </w:rPr>
        <w:t>:</w:t>
      </w:r>
    </w:p>
    <w:p w14:paraId="516E77E5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лабораторної роботи 2</w:t>
      </w:r>
    </w:p>
    <w:p w14:paraId="15FA747F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2")</w:t>
      </w:r>
    </w:p>
    <w:p w14:paraId="4453D99E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self.lab2and6.run_lab2()</w:t>
      </w:r>
    </w:p>
    <w:p w14:paraId="5FD0660D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2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58E7F0E4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</w:p>
    <w:p w14:paraId="55113172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run_lab3(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0FA2BB5B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лабораторної роботи 3</w:t>
      </w:r>
    </w:p>
    <w:p w14:paraId="70FA5CD6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  <w:r>
        <w:rPr>
          <w:rFonts w:ascii="Liberation Serif" w:eastAsia="Liberation Serif" w:hAnsi="Liberation Serif" w:cs="Liberation Serif"/>
          <w:sz w:val="24"/>
        </w:rPr>
        <w:t>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3")</w:t>
      </w:r>
    </w:p>
    <w:p w14:paraId="4FC86238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self.lab3.run_lab3()</w:t>
      </w:r>
    </w:p>
    <w:p w14:paraId="556CEE83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3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4F06EE35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57ED403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run_lab4(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43C488F1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лабораторної роботи 4</w:t>
      </w:r>
    </w:p>
    <w:p w14:paraId="65C66A07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4")</w:t>
      </w:r>
    </w:p>
    <w:p w14:paraId="07DE7EA4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self.lab4.run_lab4()</w:t>
      </w:r>
    </w:p>
    <w:p w14:paraId="7DAD02DC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  <w:r>
        <w:rPr>
          <w:rFonts w:ascii="Liberation Serif" w:eastAsia="Liberation Serif" w:hAnsi="Liberation Serif" w:cs="Liberation Serif"/>
          <w:sz w:val="24"/>
        </w:rPr>
        <w:t>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4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7153B558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</w:p>
    <w:p w14:paraId="3360E1E3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run_lab5(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26C6911E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лабораторної роботи 5</w:t>
      </w:r>
    </w:p>
    <w:p w14:paraId="2AB9E299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5")</w:t>
      </w:r>
    </w:p>
    <w:p w14:paraId="3836D1FD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self.lab5.run_lab5()</w:t>
      </w:r>
    </w:p>
    <w:p w14:paraId="2A22988D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5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0C431133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03F778F2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run_lab7(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47E77DDB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</w:t>
      </w:r>
      <w:r>
        <w:rPr>
          <w:rFonts w:ascii="Liberation Serif" w:eastAsia="Liberation Serif" w:hAnsi="Liberation Serif" w:cs="Liberation Serif"/>
          <w:sz w:val="24"/>
        </w:rPr>
        <w:t>торної роботи 7</w:t>
      </w:r>
    </w:p>
    <w:p w14:paraId="16D41F44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7")</w:t>
      </w:r>
    </w:p>
    <w:p w14:paraId="62C02BF9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self.lab7.run_lab7()</w:t>
      </w:r>
    </w:p>
    <w:p w14:paraId="0163D91C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7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6E8CBEFE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</w:p>
    <w:p w14:paraId="2887FC7B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run_lab8(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03EDB069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# Запуск лабораторної роботи 8</w:t>
      </w:r>
    </w:p>
    <w:p w14:paraId="509568B0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Running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8")</w:t>
      </w:r>
    </w:p>
    <w:p w14:paraId="0EDDF8CA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  <w:r>
        <w:rPr>
          <w:rFonts w:ascii="Liberation Serif" w:eastAsia="Liberation Serif" w:hAnsi="Liberation Serif" w:cs="Liberation Serif"/>
          <w:sz w:val="24"/>
        </w:rPr>
        <w:t>self.lab8.run_lab8()</w:t>
      </w:r>
    </w:p>
    <w:p w14:paraId="749E107B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logger.info("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8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completed</w:t>
      </w:r>
      <w:proofErr w:type="spellEnd"/>
      <w:r>
        <w:rPr>
          <w:rFonts w:ascii="Liberation Serif" w:eastAsia="Liberation Serif" w:hAnsi="Liberation Serif" w:cs="Liberation Serif"/>
          <w:sz w:val="24"/>
        </w:rPr>
        <w:t>")</w:t>
      </w:r>
    </w:p>
    <w:p w14:paraId="6EEB3A3D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</w:p>
    <w:p w14:paraId="5126243B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if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name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== "</w:t>
      </w:r>
      <w:proofErr w:type="spellStart"/>
      <w:r>
        <w:rPr>
          <w:rFonts w:ascii="Liberation Serif" w:eastAsia="Liberation Serif" w:hAnsi="Liberation Serif" w:cs="Liberation Serif"/>
          <w:sz w:val="24"/>
        </w:rPr>
        <w:t>main</w:t>
      </w:r>
      <w:proofErr w:type="spellEnd"/>
      <w:r>
        <w:rPr>
          <w:rFonts w:ascii="Liberation Serif" w:eastAsia="Liberation Serif" w:hAnsi="Liberation Serif" w:cs="Liberation Serif"/>
          <w:sz w:val="24"/>
        </w:rPr>
        <w:t>":</w:t>
      </w:r>
    </w:p>
    <w:p w14:paraId="3F48BED4" w14:textId="77777777" w:rsidR="002008CB" w:rsidRDefault="00003800">
      <w:pPr>
        <w:pStyle w:val="a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lab_runner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LabRunnerFacade</w:t>
      </w:r>
      <w:proofErr w:type="spellEnd"/>
      <w:r>
        <w:rPr>
          <w:rFonts w:ascii="Liberation Serif" w:eastAsia="Liberation Serif" w:hAnsi="Liberation Serif" w:cs="Liberation Serif"/>
          <w:sz w:val="24"/>
        </w:rPr>
        <w:t>()</w:t>
      </w:r>
    </w:p>
    <w:p w14:paraId="64CDAB39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412E8C3D" w14:textId="77777777" w:rsidR="002008CB" w:rsidRDefault="00003800">
      <w:pPr>
        <w:pStyle w:val="a3"/>
      </w:pPr>
      <w:r>
        <w:rPr>
          <w:rStyle w:val="a4"/>
          <w:rFonts w:ascii="Liberation Serif" w:eastAsia="Liberation Serif" w:hAnsi="Liberation Serif" w:cs="Liberation Serif"/>
          <w:noProof/>
          <w:sz w:val="24"/>
        </w:rPr>
        <w:drawing>
          <wp:inline distT="0" distB="0" distL="0" distR="0" wp14:anchorId="685A1039" wp14:editId="622D3A0D">
            <wp:extent cx="4944160" cy="5439537"/>
            <wp:effectExtent l="0" t="0" r="8840" b="8763"/>
            <wp:docPr id="1" name="Рисунок 1" descr="Изображение выглядит как текст, снимок экрана, Шрифт, дизай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0" cy="54395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C6D488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33D42D1D" w14:textId="77777777" w:rsidR="002008CB" w:rsidRDefault="002008CB">
      <w:pPr>
        <w:pStyle w:val="a3"/>
        <w:rPr>
          <w:rFonts w:ascii="Liberation Serif" w:eastAsia="Liberation Serif" w:hAnsi="Liberation Serif" w:cs="Liberation Serif"/>
          <w:sz w:val="24"/>
        </w:rPr>
      </w:pPr>
    </w:p>
    <w:p w14:paraId="6DD384DA" w14:textId="77777777" w:rsidR="002008CB" w:rsidRDefault="002008CB">
      <w:pPr>
        <w:pStyle w:val="a3"/>
      </w:pPr>
    </w:p>
    <w:p w14:paraId="669C9ECC" w14:textId="77777777" w:rsidR="002008CB" w:rsidRDefault="002008CB">
      <w:pPr>
        <w:pStyle w:val="a3"/>
      </w:pPr>
    </w:p>
    <w:p w14:paraId="016592B6" w14:textId="163DD5A3" w:rsidR="002008CB" w:rsidRDefault="00003800">
      <w:pPr>
        <w:pStyle w:val="a3"/>
      </w:pPr>
      <w:r>
        <w:rPr>
          <w:rStyle w:val="a4"/>
          <w:rFonts w:ascii="Times New Roman" w:hAnsi="Times New Roman"/>
          <w:b/>
          <w:sz w:val="24"/>
        </w:rPr>
        <w:t>Висновки:</w:t>
      </w:r>
      <w:r>
        <w:rPr>
          <w:rStyle w:val="a4"/>
          <w:rFonts w:ascii="Times New Roman" w:hAnsi="Times New Roman"/>
          <w:sz w:val="24"/>
        </w:rPr>
        <w:t xml:space="preserve"> Виконуючи ці завдання, я розробив програмно-інформаційний продукт засобами </w:t>
      </w:r>
      <w:proofErr w:type="spellStart"/>
      <w:r>
        <w:rPr>
          <w:rStyle w:val="a4"/>
          <w:rFonts w:ascii="Times New Roman" w:hAnsi="Times New Roman"/>
          <w:sz w:val="24"/>
        </w:rPr>
        <w:t>Python</w:t>
      </w:r>
      <w:proofErr w:type="spellEnd"/>
    </w:p>
    <w:sectPr w:rsidR="002008CB">
      <w:pgSz w:w="11906" w:h="16838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B1C85" w14:textId="77777777" w:rsidR="00003800" w:rsidRDefault="00003800">
      <w:r>
        <w:separator/>
      </w:r>
    </w:p>
  </w:endnote>
  <w:endnote w:type="continuationSeparator" w:id="0">
    <w:p w14:paraId="010BCE55" w14:textId="77777777" w:rsidR="00003800" w:rsidRDefault="00003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3B00" w14:textId="77777777" w:rsidR="00003800" w:rsidRDefault="00003800">
      <w:r>
        <w:rPr>
          <w:color w:val="000000"/>
        </w:rPr>
        <w:separator/>
      </w:r>
    </w:p>
  </w:footnote>
  <w:footnote w:type="continuationSeparator" w:id="0">
    <w:p w14:paraId="4AF10848" w14:textId="77777777" w:rsidR="00003800" w:rsidRDefault="00003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008CB"/>
    <w:rsid w:val="00003800"/>
    <w:rsid w:val="002008CB"/>
    <w:rsid w:val="004C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8972"/>
  <w15:docId w15:val="{C66DAA30-B5A1-4215-A3A6-AB95D6ED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uk-UA" w:eastAsia="uk-UA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pPr>
      <w:suppressAutoHyphens/>
    </w:pPr>
  </w:style>
  <w:style w:type="character" w:customStyle="1" w:styleId="a4">
    <w:name w:val="Основной шрифт абзаца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3720</Words>
  <Characters>2121</Characters>
  <Application>Microsoft Office Word</Application>
  <DocSecurity>0</DocSecurity>
  <Lines>17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Пазюк</dc:creator>
  <cp:lastModifiedBy>Сергій Пазюк</cp:lastModifiedBy>
  <cp:revision>2</cp:revision>
  <dcterms:created xsi:type="dcterms:W3CDTF">2023-12-18T12:15:00Z</dcterms:created>
  <dcterms:modified xsi:type="dcterms:W3CDTF">2023-12-18T12:15:00Z</dcterms:modified>
</cp:coreProperties>
</file>